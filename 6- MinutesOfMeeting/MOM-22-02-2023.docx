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8F" w:rsidRDefault="00A3439E" w:rsidP="0033728F">
      <w:pPr>
        <w:pStyle w:val="Logo"/>
      </w:pPr>
      <w:r w:rsidRPr="00875D51">
        <mc:AlternateContent>
          <mc:Choice Requires="wps">
            <w:drawing>
              <wp:inline distT="0" distB="0" distL="0" distR="0" wp14:anchorId="31630D63" wp14:editId="7439EC37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A3439E" w:rsidRPr="0082343B" w:rsidRDefault="004C7978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 61" o:spid="_x0000_s1026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" filled="f" strokecolor="black [3213]" strokeweight="3pt">
                <v:stroke miterlimit="4"/>
                <v:textbox style="mso-fit-shape-to-text:t" inset="1.5pt,1.5pt,1.5pt,1.5pt">
                  <w:txbxContent>
                    <w:p w:rsidR="00A3439E" w:rsidRPr="0082343B" w:rsidRDefault="004C7978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75260" w:rsidRPr="004C7978" w:rsidRDefault="004C7978" w:rsidP="004C7978">
      <w:pPr>
        <w:pStyle w:val="Heading1"/>
      </w:pPr>
      <w:r>
        <w:t>Group 5</w:t>
      </w:r>
    </w:p>
    <w:p w:rsidR="00275260" w:rsidRPr="00875D51" w:rsidRDefault="003A199C" w:rsidP="00875D51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F11327148C3042DA96676E67F7D282F1"/>
          </w:placeholder>
          <w:temporary/>
          <w:showingPlcHdr/>
        </w:sdtPr>
        <w:sdtEndPr/>
        <w:sdtContent>
          <w:r w:rsidR="00275260" w:rsidRPr="00875D51">
            <w:t>Meeting minutes</w:t>
          </w:r>
        </w:sdtContent>
      </w:sdt>
    </w:p>
    <w:p w:rsidR="00554276" w:rsidRPr="00515252" w:rsidRDefault="00A3439E" w:rsidP="004C7978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4C7978">
        <w:t>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4C7978">
        <w:t>21/02/2023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4C7978">
        <w:t xml:space="preserve">Abdullah – Nader – </w:t>
      </w:r>
      <w:proofErr w:type="spellStart"/>
      <w:r w:rsidR="004C7978">
        <w:t>Deghiedy</w:t>
      </w:r>
      <w:proofErr w:type="spellEnd"/>
      <w:r w:rsidR="004C7978">
        <w:t xml:space="preserve"> - </w:t>
      </w:r>
      <w:proofErr w:type="spellStart"/>
      <w:r w:rsidR="004C7978">
        <w:t>Menna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4C7978">
        <w:rPr>
          <w:rStyle w:val="Strong"/>
          <w:rFonts w:asciiTheme="majorHAnsi" w:eastAsiaTheme="majorEastAsia" w:hAnsiTheme="majorHAnsi"/>
          <w:b w:val="0"/>
          <w:bCs w:val="0"/>
        </w:rPr>
        <w:t>2:30 PM</w:t>
      </w:r>
    </w:p>
    <w:p w:rsidR="00875D51" w:rsidRPr="00875D51" w:rsidRDefault="00875D51" w:rsidP="00875D51">
      <w:pPr>
        <w:pStyle w:val="Heading1"/>
      </w:pPr>
      <w:r w:rsidRPr="00875D51">
        <w:t>Agenda items</w:t>
      </w:r>
    </w:p>
    <w:p w:rsidR="00875D51" w:rsidRDefault="004C7978" w:rsidP="004C7978">
      <w:pPr>
        <w:pStyle w:val="ListNumber"/>
      </w:pPr>
      <w:r>
        <w:t xml:space="preserve">We started the meeting by asking about our current progress </w:t>
      </w:r>
    </w:p>
    <w:p w:rsidR="00875D51" w:rsidRDefault="004C7978" w:rsidP="004C7978">
      <w:pPr>
        <w:pStyle w:val="ListNumber"/>
      </w:pPr>
      <w:r>
        <w:t xml:space="preserve">Nader made a walkthrough to the SRS document  </w:t>
      </w:r>
    </w:p>
    <w:p w:rsidR="00875D51" w:rsidRDefault="004C7978" w:rsidP="004C7978">
      <w:pPr>
        <w:pStyle w:val="ListNumber"/>
      </w:pPr>
      <w:r>
        <w:t>We agreed on the importance of visualizing the app parts by making wire</w:t>
      </w:r>
      <w:r w:rsidR="00681382">
        <w:t>frames for better understanding of the app</w:t>
      </w:r>
    </w:p>
    <w:p w:rsidR="00875D51" w:rsidRDefault="00681382" w:rsidP="00681382">
      <w:pPr>
        <w:pStyle w:val="ListNumber"/>
      </w:pPr>
      <w:r>
        <w:t xml:space="preserve">We agreed on importance of making minutes of meeting </w:t>
      </w:r>
    </w:p>
    <w:p w:rsidR="00875D51" w:rsidRDefault="00681382" w:rsidP="00681382">
      <w:pPr>
        <w:pStyle w:val="ListNumber"/>
      </w:pPr>
      <w:r>
        <w:t>We assigned tasks to ourselves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875D51" w:rsidTr="00517104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875D51" w:rsidRDefault="00875D51" w:rsidP="00875D5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875D51" w:rsidRPr="00E21240" w:rsidRDefault="00875D51" w:rsidP="00875D5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875D51" w:rsidRDefault="00875D51" w:rsidP="00875D5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875D51" w:rsidRDefault="00875D51" w:rsidP="00875D51">
            <w:pPr>
              <w:pStyle w:val="Heading2"/>
              <w:spacing w:before="60"/>
              <w:jc w:val="center"/>
            </w:pPr>
          </w:p>
        </w:tc>
      </w:tr>
      <w:tr w:rsidR="00875D51" w:rsidTr="00517104">
        <w:trPr>
          <w:trHeight w:val="288"/>
        </w:trPr>
        <w:tc>
          <w:tcPr>
            <w:tcW w:w="1854" w:type="pct"/>
          </w:tcPr>
          <w:p w:rsidR="00875D51" w:rsidRDefault="00681382" w:rsidP="00681382">
            <w:pPr>
              <w:pStyle w:val="ItemDescription"/>
            </w:pPr>
            <w:r>
              <w:t xml:space="preserve">Searching for a wireframe tool </w:t>
            </w:r>
          </w:p>
        </w:tc>
        <w:tc>
          <w:tcPr>
            <w:tcW w:w="954" w:type="pct"/>
          </w:tcPr>
          <w:p w:rsidR="00875D51" w:rsidRPr="00E21240" w:rsidRDefault="00681382" w:rsidP="00681382">
            <w:pPr>
              <w:pStyle w:val="ItemDescription"/>
            </w:pPr>
            <w:r>
              <w:t>Nader</w:t>
            </w:r>
          </w:p>
        </w:tc>
        <w:tc>
          <w:tcPr>
            <w:tcW w:w="1180" w:type="pct"/>
          </w:tcPr>
          <w:p w:rsidR="00875D51" w:rsidRDefault="00681382" w:rsidP="0068138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875D51" w:rsidRDefault="00875D51" w:rsidP="00681382">
            <w:pPr>
              <w:pStyle w:val="ItemDescription"/>
            </w:pPr>
          </w:p>
        </w:tc>
      </w:tr>
      <w:tr w:rsidR="00E463CF" w:rsidRPr="00E463CF" w:rsidTr="00517104">
        <w:trPr>
          <w:trHeight w:val="288"/>
        </w:trPr>
        <w:tc>
          <w:tcPr>
            <w:tcW w:w="1854" w:type="pct"/>
          </w:tcPr>
          <w:p w:rsidR="00E463CF" w:rsidRPr="00E463CF" w:rsidRDefault="00681382" w:rsidP="00681382">
            <w:pPr>
              <w:pStyle w:val="ItemDescription"/>
            </w:pPr>
            <w:r>
              <w:t>Sending an email to customer to clarify the location point</w:t>
            </w:r>
          </w:p>
        </w:tc>
        <w:tc>
          <w:tcPr>
            <w:tcW w:w="954" w:type="pct"/>
          </w:tcPr>
          <w:p w:rsidR="00E463CF" w:rsidRPr="00E463CF" w:rsidRDefault="00681382" w:rsidP="00681382">
            <w:pPr>
              <w:pStyle w:val="ItemDescription"/>
            </w:pP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E463CF" w:rsidRPr="00E463CF" w:rsidRDefault="00681382" w:rsidP="0068138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E463CF" w:rsidRPr="00E463CF" w:rsidRDefault="00E463CF" w:rsidP="00E463CF">
            <w:pPr>
              <w:pStyle w:val="ItemDescription"/>
            </w:pPr>
          </w:p>
        </w:tc>
      </w:tr>
      <w:tr w:rsidR="00E463CF" w:rsidRPr="00E463CF" w:rsidTr="00517104">
        <w:trPr>
          <w:trHeight w:val="288"/>
        </w:trPr>
        <w:tc>
          <w:tcPr>
            <w:tcW w:w="1854" w:type="pct"/>
          </w:tcPr>
          <w:p w:rsidR="00E463CF" w:rsidRPr="00E463CF" w:rsidRDefault="00681382" w:rsidP="00681382">
            <w:pPr>
              <w:pStyle w:val="ItemDescription"/>
            </w:pPr>
            <w:r>
              <w:t xml:space="preserve">contribute in </w:t>
            </w:r>
            <w:proofErr w:type="spellStart"/>
            <w:r>
              <w:t>srs</w:t>
            </w:r>
            <w:proofErr w:type="spellEnd"/>
            <w:r>
              <w:t xml:space="preserve"> functional Requirements </w:t>
            </w:r>
          </w:p>
        </w:tc>
        <w:tc>
          <w:tcPr>
            <w:tcW w:w="954" w:type="pct"/>
          </w:tcPr>
          <w:p w:rsidR="00E463CF" w:rsidRPr="00E463CF" w:rsidRDefault="00681382" w:rsidP="00681382">
            <w:pPr>
              <w:pStyle w:val="ItemDescription"/>
            </w:pPr>
            <w:r>
              <w:t xml:space="preserve">Nader &amp; </w:t>
            </w: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E463CF" w:rsidRPr="00E463CF" w:rsidRDefault="00681382" w:rsidP="0068138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E463CF" w:rsidRPr="00E463CF" w:rsidRDefault="00E463CF" w:rsidP="00E463CF">
            <w:pPr>
              <w:pStyle w:val="ItemDescription"/>
            </w:pPr>
          </w:p>
        </w:tc>
      </w:tr>
      <w:tr w:rsidR="00E463CF" w:rsidRPr="00E463CF" w:rsidTr="00517104">
        <w:trPr>
          <w:trHeight w:val="288"/>
        </w:trPr>
        <w:tc>
          <w:tcPr>
            <w:tcW w:w="1854" w:type="pct"/>
          </w:tcPr>
          <w:p w:rsidR="00E463CF" w:rsidRPr="00E463CF" w:rsidRDefault="00681382" w:rsidP="00681382">
            <w:pPr>
              <w:pStyle w:val="ItemDescription"/>
            </w:pPr>
            <w:r>
              <w:t>Make CIL initial template</w:t>
            </w:r>
          </w:p>
        </w:tc>
        <w:tc>
          <w:tcPr>
            <w:tcW w:w="954" w:type="pct"/>
          </w:tcPr>
          <w:p w:rsidR="00E463CF" w:rsidRPr="00E463CF" w:rsidRDefault="00681382" w:rsidP="00681382">
            <w:pPr>
              <w:pStyle w:val="ItemDescription"/>
            </w:pPr>
            <w:r>
              <w:t>Abdullah</w:t>
            </w:r>
          </w:p>
        </w:tc>
        <w:tc>
          <w:tcPr>
            <w:tcW w:w="1180" w:type="pct"/>
          </w:tcPr>
          <w:p w:rsidR="00E463CF" w:rsidRPr="00E463CF" w:rsidRDefault="00681382" w:rsidP="0068138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E463CF" w:rsidRPr="00E463CF" w:rsidRDefault="00E463CF" w:rsidP="00E463CF">
            <w:pPr>
              <w:pStyle w:val="ItemDescription"/>
            </w:pPr>
          </w:p>
        </w:tc>
      </w:tr>
      <w:tr w:rsidR="00E463CF" w:rsidRPr="00E463CF" w:rsidTr="00517104">
        <w:trPr>
          <w:trHeight w:val="288"/>
        </w:trPr>
        <w:tc>
          <w:tcPr>
            <w:tcW w:w="1854" w:type="pct"/>
          </w:tcPr>
          <w:p w:rsidR="00E463CF" w:rsidRPr="00E463CF" w:rsidRDefault="00681382" w:rsidP="004039F7">
            <w:pPr>
              <w:pStyle w:val="ItemDescription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r w:rsidR="004039F7">
              <w:t>H</w:t>
            </w:r>
            <w:r>
              <w:t xml:space="preserve">ub setup </w:t>
            </w:r>
          </w:p>
        </w:tc>
        <w:tc>
          <w:tcPr>
            <w:tcW w:w="954" w:type="pct"/>
          </w:tcPr>
          <w:p w:rsidR="00E463CF" w:rsidRPr="00E463CF" w:rsidRDefault="00681382" w:rsidP="00681382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</w:tcPr>
          <w:p w:rsidR="00E463CF" w:rsidRPr="00E463CF" w:rsidRDefault="00681382" w:rsidP="00681382">
            <w:pPr>
              <w:pStyle w:val="ItemDescription"/>
            </w:pPr>
            <w:r>
              <w:t>21/02/22023</w:t>
            </w:r>
          </w:p>
        </w:tc>
        <w:tc>
          <w:tcPr>
            <w:tcW w:w="1012" w:type="pct"/>
          </w:tcPr>
          <w:p w:rsidR="00E463CF" w:rsidRPr="00E463CF" w:rsidRDefault="00E463CF" w:rsidP="00E463CF">
            <w:pPr>
              <w:pStyle w:val="ItemDescription"/>
            </w:pPr>
          </w:p>
        </w:tc>
      </w:tr>
    </w:tbl>
    <w:p w:rsidR="00875D51" w:rsidRDefault="00875D51" w:rsidP="00875D51">
      <w:pPr>
        <w:rPr>
          <w:rFonts w:hint="cs"/>
          <w:rtl/>
        </w:rPr>
      </w:pPr>
    </w:p>
    <w:p w:rsidR="004F3B0B" w:rsidRDefault="004F3B0B" w:rsidP="00875D51">
      <w:pPr>
        <w:rPr>
          <w:rFonts w:hint="cs"/>
          <w:rtl/>
        </w:rPr>
      </w:pPr>
    </w:p>
    <w:p w:rsidR="004F3B0B" w:rsidRDefault="004F3B0B" w:rsidP="00875D51">
      <w:pPr>
        <w:rPr>
          <w:rFonts w:hint="cs"/>
          <w:rtl/>
        </w:rPr>
      </w:pPr>
    </w:p>
    <w:p w:rsidR="004F3B0B" w:rsidRDefault="004F3B0B" w:rsidP="00875D51">
      <w:pPr>
        <w:rPr>
          <w:rFonts w:hint="cs"/>
          <w:rtl/>
        </w:rPr>
      </w:pPr>
    </w:p>
    <w:p w:rsidR="004F3B0B" w:rsidRDefault="004F3B0B" w:rsidP="00875D51">
      <w:pPr>
        <w:rPr>
          <w:rFonts w:hint="cs"/>
          <w:rtl/>
        </w:rPr>
      </w:pPr>
    </w:p>
    <w:p w:rsidR="004F3B0B" w:rsidRDefault="004F3B0B" w:rsidP="00875D51">
      <w:pPr>
        <w:rPr>
          <w:rFonts w:hint="cs"/>
          <w:rtl/>
        </w:rPr>
      </w:pPr>
    </w:p>
    <w:p w:rsidR="004F3B0B" w:rsidRDefault="004F3B0B" w:rsidP="00875D51">
      <w:pPr>
        <w:rPr>
          <w:rFonts w:hint="cs"/>
          <w:rtl/>
        </w:rPr>
      </w:pPr>
    </w:p>
    <w:p w:rsidR="004F3B0B" w:rsidRDefault="004F3B0B" w:rsidP="004F3B0B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2A870E3A" wp14:editId="1A3985B7">
                <wp:extent cx="3030071" cy="407670"/>
                <wp:effectExtent l="19050" t="19050" r="18415" b="25400"/>
                <wp:docPr id="3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4F3B0B" w:rsidRPr="0082343B" w:rsidRDefault="004F3B0B" w:rsidP="004F3B0B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7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LUNAIAAEg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" filled="f" strokecolor="black [3213]" strokeweight="3pt">
                <v:stroke miterlimit="4"/>
                <v:textbox style="mso-fit-shape-to-text:t" inset="1.5pt,1.5pt,1.5pt,1.5pt">
                  <w:txbxContent>
                    <w:p w:rsidR="004F3B0B" w:rsidRPr="0082343B" w:rsidRDefault="004F3B0B" w:rsidP="004F3B0B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F3B0B" w:rsidRPr="004C7978" w:rsidRDefault="004F3B0B" w:rsidP="004F3B0B">
      <w:pPr>
        <w:pStyle w:val="Heading1"/>
      </w:pPr>
      <w:r>
        <w:t>Group 5</w:t>
      </w:r>
    </w:p>
    <w:p w:rsidR="004F3B0B" w:rsidRPr="00875D51" w:rsidRDefault="004F3B0B" w:rsidP="004F3B0B">
      <w:pPr>
        <w:pStyle w:val="Heading1"/>
      </w:pPr>
      <w:sdt>
        <w:sdtPr>
          <w:alias w:val="Meeting minutes:"/>
          <w:tag w:val="Meeting minutes:"/>
          <w:id w:val="-396816102"/>
          <w:placeholder>
            <w:docPart w:val="8C39FB9F845D44EE8F53AE22066CD32A"/>
          </w:placeholder>
          <w:temporary/>
          <w:showingPlcHdr/>
        </w:sdtPr>
        <w:sdtContent>
          <w:r w:rsidRPr="00875D51">
            <w:t>Meeting minutes</w:t>
          </w:r>
        </w:sdtContent>
      </w:sdt>
    </w:p>
    <w:p w:rsidR="004F3B0B" w:rsidRPr="00515252" w:rsidRDefault="004F3B0B" w:rsidP="004F3B0B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2</w:t>
      </w:r>
      <w:r>
        <w:t>2</w:t>
      </w:r>
      <w:r>
        <w:t>/02/2023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4</w:t>
      </w:r>
      <w:r>
        <w:rPr>
          <w:rStyle w:val="Strong"/>
          <w:rFonts w:asciiTheme="majorHAnsi" w:eastAsiaTheme="majorEastAsia" w:hAnsiTheme="majorHAnsi"/>
          <w:b w:val="0"/>
          <w:bCs w:val="0"/>
        </w:rPr>
        <w:t>:</w:t>
      </w:r>
      <w:r>
        <w:rPr>
          <w:rStyle w:val="Strong"/>
          <w:rFonts w:asciiTheme="majorHAnsi" w:eastAsiaTheme="majorEastAsia" w:hAnsiTheme="majorHAnsi"/>
          <w:b w:val="0"/>
          <w:bCs w:val="0"/>
        </w:rPr>
        <w:t>00</w:t>
      </w:r>
      <w:r>
        <w:rPr>
          <w:rStyle w:val="Strong"/>
          <w:rFonts w:asciiTheme="majorHAnsi" w:eastAsiaTheme="majorEastAsia" w:hAnsiTheme="majorHAnsi"/>
          <w:b w:val="0"/>
          <w:bCs w:val="0"/>
        </w:rPr>
        <w:t xml:space="preserve"> PM</w:t>
      </w:r>
    </w:p>
    <w:p w:rsidR="004F3B0B" w:rsidRPr="00875D51" w:rsidRDefault="004F3B0B" w:rsidP="004F3B0B">
      <w:pPr>
        <w:pStyle w:val="Heading1"/>
      </w:pPr>
      <w:r w:rsidRPr="00875D51">
        <w:t>Agenda items</w:t>
      </w:r>
    </w:p>
    <w:p w:rsidR="004F3B0B" w:rsidRDefault="004F3B0B" w:rsidP="004F3B0B">
      <w:pPr>
        <w:pStyle w:val="ListNumber"/>
        <w:numPr>
          <w:ilvl w:val="0"/>
          <w:numId w:val="45"/>
        </w:numPr>
      </w:pPr>
      <w:r>
        <w:t xml:space="preserve">We started the meeting by asking about our current progress </w:t>
      </w:r>
    </w:p>
    <w:p w:rsidR="004F3B0B" w:rsidRDefault="004F3B0B" w:rsidP="004F3B0B">
      <w:pPr>
        <w:pStyle w:val="ListNumber"/>
      </w:pPr>
      <w:r>
        <w:t xml:space="preserve">We agreed on the importance </w:t>
      </w:r>
      <w:r>
        <w:t>of the having the meetings with full members of the team and on specified times</w:t>
      </w:r>
    </w:p>
    <w:p w:rsidR="004F3B0B" w:rsidRDefault="004F3B0B" w:rsidP="004F3B0B">
      <w:pPr>
        <w:pStyle w:val="ListNumber"/>
      </w:pPr>
      <w:proofErr w:type="spellStart"/>
      <w:r>
        <w:t>Menna</w:t>
      </w:r>
      <w:proofErr w:type="spellEnd"/>
      <w:r>
        <w:t xml:space="preserve"> made a walkthrough to the </w:t>
      </w:r>
      <w:r>
        <w:t>PMP</w:t>
      </w:r>
      <w:r>
        <w:t xml:space="preserve"> document  </w:t>
      </w:r>
    </w:p>
    <w:p w:rsidR="004F3B0B" w:rsidRDefault="004F3B0B" w:rsidP="004F3B0B">
      <w:pPr>
        <w:pStyle w:val="ListNumber"/>
      </w:pPr>
      <w:r>
        <w:t>We assigned tasks to ourselves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4F3B0B" w:rsidTr="00674021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4F3B0B" w:rsidRDefault="004F3B0B" w:rsidP="0067402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4F3B0B" w:rsidRPr="00E21240" w:rsidRDefault="004F3B0B" w:rsidP="0067402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4F3B0B" w:rsidRDefault="004F3B0B" w:rsidP="0067402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4F3B0B" w:rsidRDefault="004F3B0B" w:rsidP="00674021">
            <w:pPr>
              <w:pStyle w:val="Heading2"/>
              <w:spacing w:before="60"/>
              <w:jc w:val="center"/>
            </w:pPr>
          </w:p>
        </w:tc>
      </w:tr>
      <w:tr w:rsidR="004F3B0B" w:rsidTr="00674021">
        <w:trPr>
          <w:trHeight w:val="288"/>
        </w:trPr>
        <w:tc>
          <w:tcPr>
            <w:tcW w:w="1854" w:type="pct"/>
          </w:tcPr>
          <w:p w:rsidR="004F3B0B" w:rsidRDefault="004F3B0B" w:rsidP="00674021">
            <w:pPr>
              <w:pStyle w:val="ItemDescription"/>
            </w:pPr>
            <w:r>
              <w:t>Updating CIL with new documents and folders paths</w:t>
            </w:r>
            <w:r>
              <w:t xml:space="preserve"> </w:t>
            </w:r>
          </w:p>
        </w:tc>
        <w:tc>
          <w:tcPr>
            <w:tcW w:w="954" w:type="pct"/>
          </w:tcPr>
          <w:p w:rsidR="004F3B0B" w:rsidRPr="00E21240" w:rsidRDefault="004F3B0B" w:rsidP="00674021">
            <w:pPr>
              <w:pStyle w:val="ItemDescription"/>
            </w:pPr>
            <w:r>
              <w:t>Abdullah</w:t>
            </w:r>
          </w:p>
        </w:tc>
        <w:tc>
          <w:tcPr>
            <w:tcW w:w="1180" w:type="pct"/>
          </w:tcPr>
          <w:p w:rsidR="004F3B0B" w:rsidRDefault="004F3B0B" w:rsidP="004F3B0B">
            <w:pPr>
              <w:pStyle w:val="ItemDescription"/>
            </w:pPr>
            <w:r>
              <w:t>2</w:t>
            </w:r>
            <w:r>
              <w:t>2</w:t>
            </w:r>
            <w:r>
              <w:t>/02/2023</w:t>
            </w:r>
          </w:p>
        </w:tc>
        <w:tc>
          <w:tcPr>
            <w:tcW w:w="1012" w:type="pct"/>
          </w:tcPr>
          <w:p w:rsidR="004F3B0B" w:rsidRDefault="004F3B0B" w:rsidP="00674021">
            <w:pPr>
              <w:pStyle w:val="ItemDescription"/>
            </w:pPr>
          </w:p>
        </w:tc>
      </w:tr>
      <w:tr w:rsidR="004F3B0B" w:rsidRPr="00E463CF" w:rsidTr="00674021">
        <w:trPr>
          <w:trHeight w:val="288"/>
        </w:trPr>
        <w:tc>
          <w:tcPr>
            <w:tcW w:w="1854" w:type="pct"/>
          </w:tcPr>
          <w:p w:rsidR="004F3B0B" w:rsidRPr="00E463CF" w:rsidRDefault="004F3B0B" w:rsidP="00674021">
            <w:pPr>
              <w:pStyle w:val="ItemDescription"/>
            </w:pPr>
            <w:proofErr w:type="spellStart"/>
            <w:r>
              <w:t>Git</w:t>
            </w:r>
            <w:proofErr w:type="spellEnd"/>
            <w:r>
              <w:t xml:space="preserve"> Hub pull request review configuration</w:t>
            </w:r>
          </w:p>
        </w:tc>
        <w:tc>
          <w:tcPr>
            <w:tcW w:w="954" w:type="pct"/>
          </w:tcPr>
          <w:p w:rsidR="004F3B0B" w:rsidRPr="00E463CF" w:rsidRDefault="004F3B0B" w:rsidP="00674021">
            <w:pPr>
              <w:pStyle w:val="ItemDescription"/>
            </w:pP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4F3B0B" w:rsidRPr="00E463CF" w:rsidRDefault="004F3B0B" w:rsidP="004F3B0B">
            <w:pPr>
              <w:pStyle w:val="ItemDescription"/>
            </w:pPr>
            <w:r>
              <w:t>2</w:t>
            </w:r>
            <w:r>
              <w:t>2</w:t>
            </w:r>
            <w:r>
              <w:t>/02/2023</w:t>
            </w:r>
          </w:p>
        </w:tc>
        <w:tc>
          <w:tcPr>
            <w:tcW w:w="1012" w:type="pct"/>
          </w:tcPr>
          <w:p w:rsidR="004F3B0B" w:rsidRPr="00E463CF" w:rsidRDefault="004F3B0B" w:rsidP="00674021">
            <w:pPr>
              <w:pStyle w:val="ItemDescription"/>
            </w:pPr>
          </w:p>
        </w:tc>
      </w:tr>
      <w:tr w:rsidR="004F3B0B" w:rsidRPr="00E463CF" w:rsidTr="00674021">
        <w:trPr>
          <w:trHeight w:val="288"/>
        </w:trPr>
        <w:tc>
          <w:tcPr>
            <w:tcW w:w="1854" w:type="pct"/>
          </w:tcPr>
          <w:p w:rsidR="004F3B0B" w:rsidRPr="00E463CF" w:rsidRDefault="004F3B0B" w:rsidP="00674021">
            <w:pPr>
              <w:pStyle w:val="ItemDescription"/>
            </w:pPr>
            <w:r>
              <w:t>Make RTM document</w:t>
            </w:r>
            <w:r>
              <w:t xml:space="preserve"> </w:t>
            </w:r>
          </w:p>
        </w:tc>
        <w:tc>
          <w:tcPr>
            <w:tcW w:w="954" w:type="pct"/>
          </w:tcPr>
          <w:p w:rsidR="004F3B0B" w:rsidRPr="00E463CF" w:rsidRDefault="004F3B0B" w:rsidP="00674021">
            <w:pPr>
              <w:pStyle w:val="ItemDescription"/>
            </w:pPr>
            <w:r>
              <w:t xml:space="preserve">Nader &amp; </w:t>
            </w: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4F3B0B" w:rsidRPr="00E463CF" w:rsidRDefault="004F3B0B" w:rsidP="004F3B0B">
            <w:pPr>
              <w:pStyle w:val="ItemDescription"/>
            </w:pPr>
            <w:r>
              <w:t>2</w:t>
            </w:r>
            <w:r>
              <w:t>2</w:t>
            </w:r>
            <w:r>
              <w:t>/02/2023</w:t>
            </w:r>
          </w:p>
        </w:tc>
        <w:tc>
          <w:tcPr>
            <w:tcW w:w="1012" w:type="pct"/>
          </w:tcPr>
          <w:p w:rsidR="004F3B0B" w:rsidRPr="00E463CF" w:rsidRDefault="004F3B0B" w:rsidP="00674021">
            <w:pPr>
              <w:pStyle w:val="ItemDescription"/>
            </w:pPr>
          </w:p>
        </w:tc>
      </w:tr>
      <w:tr w:rsidR="004F3B0B" w:rsidRPr="00E463CF" w:rsidTr="00674021">
        <w:trPr>
          <w:trHeight w:val="288"/>
        </w:trPr>
        <w:tc>
          <w:tcPr>
            <w:tcW w:w="1854" w:type="pct"/>
          </w:tcPr>
          <w:p w:rsidR="004F3B0B" w:rsidRPr="00E463CF" w:rsidRDefault="004F3B0B" w:rsidP="00674021">
            <w:pPr>
              <w:pStyle w:val="ItemDescription"/>
            </w:pPr>
            <w:r>
              <w:t xml:space="preserve">Upload the whole current files to </w:t>
            </w:r>
            <w:proofErr w:type="spellStart"/>
            <w:r>
              <w:t>Git</w:t>
            </w:r>
            <w:proofErr w:type="spellEnd"/>
            <w:r>
              <w:t xml:space="preserve"> Hub</w:t>
            </w:r>
          </w:p>
        </w:tc>
        <w:tc>
          <w:tcPr>
            <w:tcW w:w="954" w:type="pct"/>
          </w:tcPr>
          <w:p w:rsidR="004F3B0B" w:rsidRPr="00E463CF" w:rsidRDefault="004F3B0B" w:rsidP="00674021">
            <w:pPr>
              <w:pStyle w:val="ItemDescription"/>
            </w:pPr>
            <w:r>
              <w:t>Nader</w:t>
            </w:r>
          </w:p>
        </w:tc>
        <w:tc>
          <w:tcPr>
            <w:tcW w:w="1180" w:type="pct"/>
          </w:tcPr>
          <w:p w:rsidR="004F3B0B" w:rsidRPr="00E463CF" w:rsidRDefault="004F3B0B" w:rsidP="004F3B0B">
            <w:pPr>
              <w:pStyle w:val="ItemDescription"/>
            </w:pPr>
            <w:r>
              <w:t>2</w:t>
            </w:r>
            <w:r>
              <w:t>2</w:t>
            </w:r>
            <w:r>
              <w:t>/02/2023</w:t>
            </w:r>
          </w:p>
        </w:tc>
        <w:tc>
          <w:tcPr>
            <w:tcW w:w="1012" w:type="pct"/>
          </w:tcPr>
          <w:p w:rsidR="004F3B0B" w:rsidRPr="00E463CF" w:rsidRDefault="004F3B0B" w:rsidP="00674021">
            <w:pPr>
              <w:pStyle w:val="ItemDescription"/>
            </w:pPr>
          </w:p>
        </w:tc>
      </w:tr>
      <w:tr w:rsidR="004F3B0B" w:rsidRPr="00E463CF" w:rsidTr="00674021">
        <w:trPr>
          <w:trHeight w:val="288"/>
        </w:trPr>
        <w:tc>
          <w:tcPr>
            <w:tcW w:w="1854" w:type="pct"/>
          </w:tcPr>
          <w:p w:rsidR="004F3B0B" w:rsidRPr="00E463CF" w:rsidRDefault="004F3B0B" w:rsidP="00674021">
            <w:pPr>
              <w:pStyle w:val="ItemDescription"/>
            </w:pPr>
            <w:r>
              <w:t xml:space="preserve">Continue working on SRS </w:t>
            </w:r>
            <w:r>
              <w:t xml:space="preserve"> </w:t>
            </w:r>
          </w:p>
        </w:tc>
        <w:tc>
          <w:tcPr>
            <w:tcW w:w="954" w:type="pct"/>
          </w:tcPr>
          <w:p w:rsidR="004F3B0B" w:rsidRPr="00E463CF" w:rsidRDefault="004F3B0B" w:rsidP="00674021">
            <w:pPr>
              <w:pStyle w:val="ItemDescription"/>
            </w:pP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4F3B0B" w:rsidRPr="00E463CF" w:rsidRDefault="004F3B0B" w:rsidP="004F3B0B">
            <w:pPr>
              <w:pStyle w:val="ItemDescription"/>
            </w:pPr>
            <w:r>
              <w:t>2</w:t>
            </w:r>
            <w:r>
              <w:t>2</w:t>
            </w:r>
            <w:bookmarkStart w:id="0" w:name="_GoBack"/>
            <w:bookmarkEnd w:id="0"/>
            <w:r>
              <w:t>/02/22023</w:t>
            </w:r>
          </w:p>
        </w:tc>
        <w:tc>
          <w:tcPr>
            <w:tcW w:w="1012" w:type="pct"/>
          </w:tcPr>
          <w:p w:rsidR="004F3B0B" w:rsidRPr="00E463CF" w:rsidRDefault="004F3B0B" w:rsidP="00674021">
            <w:pPr>
              <w:pStyle w:val="ItemDescription"/>
            </w:pPr>
          </w:p>
        </w:tc>
      </w:tr>
    </w:tbl>
    <w:p w:rsidR="004F3B0B" w:rsidRDefault="004F3B0B" w:rsidP="00875D51"/>
    <w:sectPr w:rsidR="004F3B0B" w:rsidSect="0033728F">
      <w:headerReference w:type="default" r:id="rId12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99C" w:rsidRDefault="003A199C" w:rsidP="001E7D29">
      <w:pPr>
        <w:spacing w:after="0" w:line="240" w:lineRule="auto"/>
      </w:pPr>
      <w:r>
        <w:separator/>
      </w:r>
    </w:p>
  </w:endnote>
  <w:endnote w:type="continuationSeparator" w:id="0">
    <w:p w:rsidR="003A199C" w:rsidRDefault="003A199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99C" w:rsidRDefault="003A199C" w:rsidP="001E7D29">
      <w:pPr>
        <w:spacing w:after="0" w:line="240" w:lineRule="auto"/>
      </w:pPr>
      <w:r>
        <w:separator/>
      </w:r>
    </w:p>
  </w:footnote>
  <w:footnote w:type="continuationSeparator" w:id="0">
    <w:p w:rsidR="003A199C" w:rsidRDefault="003A199C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987" w:rsidRPr="004230D9" w:rsidRDefault="00875D51">
    <w:pPr>
      <w:pStyle w:val="Header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630D6A" wp14:editId="5FBC9082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>
                        <a:extLst/>
                      </wpg:cNvPr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>
                          <a:extLst/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>
                          <a:extLst/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>
                          <a:extLst/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>
                          <a:extLst/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>
                          <a:extLst/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">
              <v:group id="Group 29" o:spid="_x0000_s1027" style="position:absolute;top:61370;width:29794;height:40653" coordorigin="-41,-7257" coordsize="29798,40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Rectangle 28" o:spid="_x0000_s1028" style="position:absolute;left:1700;width:8564;height:20654;visibility:visible;mso-wrap-style:square;v-text-anchor:middle" coordsize="674623,2065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i/AL0A&#10;AADaAAAADwAAAGRycy9kb3ducmV2LnhtbESPzQrCMBCE74LvEFbwpqkeRKpRRBQVL/49wNKsTbHZ&#10;1CZqfXsjCB6HmfmGmc4bW4on1b5wrGDQT0AQZ04XnCu4nNe9MQgfkDWWjknBmzzMZ+3WFFPtXnyk&#10;5ynkIkLYp6jAhFClUvrMkEXfdxVx9K6uthiirHOpa3xFuC3lMElG0mLBccFgRUtD2e30sAoWe9bN&#10;/eB3ZXG7H2hlqo0Z75TqdprFBESgJvzDv/ZWKxjC90q8AXL2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ki/AL0AAADaAAAADwAAAAAAAAAAAAAAAACYAgAAZHJzL2Rvd25yZXYu&#10;eG1sUEsFBgAAAAAEAAQA9QAAAIID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h8VsQA&#10;AADbAAAADwAAAGRycy9kb3ducmV2LnhtbESPT2vCQBTE7wW/w/KE3uom2qpEV1GhEC8F/+H1kX0m&#10;wezbsLvG9Nt3C4Ueh5n5DbNc96YRHTlfW1aQjhIQxIXVNZcKzqfPtzkIH5A1NpZJwTd5WK8GL0vM&#10;tH3ygbpjKEWEsM9QQRVCm0npi4oM+pFtiaN3s85giNKVUjt8Rrhp5DhJptJgzXGhwpZ2FRX348Mo&#10;6D+6r3y+327IXe/8vp+leZdelHod9psFiEB9+A//tXOtYDKG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IfFbEAAAA2wAAAA8AAAAAAAAAAAAAAAAAmAIAAGRycy9k&#10;b3ducmV2LnhtbFBLBQYAAAAABAAEAPUAAACJAw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RVOMQA&#10;AADaAAAADwAAAGRycy9kb3ducmV2LnhtbESP3WoCMRSE7wXfIZyCdzXbKkW2RhGhKGjFPwreHTbH&#10;3dXNyZLEdfv2plDwcpiZb5jxtDWVaMj50rKCt34CgjizuuRcwfHw9ToC4QOyxsoyKfglD9NJtzPG&#10;VNs776jZh1xECPsUFRQh1KmUPivIoO/bmjh6Z+sMhihdLrXDe4SbSr4nyYc0WHJcKLCmeUHZdX8z&#10;Ci5h4L7L7c/mdlxV88Fsfc5Pi0ap3ks7+wQRqA3P8H97qRUM4e9KvAF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kVTjEAAAA2gAAAA8AAAAAAAAAAAAAAAAAmAIAAGRycy9k&#10;b3ducmV2LnhtbFBLBQYAAAAABAAEAPUAAACJAw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jkFMAA&#10;AADaAAAADwAAAGRycy9kb3ducmV2LnhtbESPQYvCMBSE7wv+h/AEb2uq4lKrUUQRvNrtweOjebbV&#10;5qU0Uau/3giCx2FmvmEWq87U4katqywrGA0jEMS51RUXCrL/3W8MwnlkjbVlUvAgB6tl72eBibZ3&#10;PtAt9YUIEHYJKii9bxIpXV6SQTe0DXHwTrY16INsC6lbvAe4qeU4iv6kwYrDQokNbUrKL+nVKIj3&#10;6eV55uN5lm1n2WQbTcZcsFKDfreeg/DU+W/4095rBVN4Xwk3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jkFMAAAADaAAAADwAAAAAAAAAAAAAAAACYAgAAZHJzL2Rvd25y&#10;ZXYueG1sUEsFBgAAAAAEAAQA9QAAAIUD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8QI8UA&#10;AADaAAAADwAAAGRycy9kb3ducmV2LnhtbESPT2vCQBTE70K/w/IKvZlNFURSV7GiWAoe/FNob4/s&#10;M4lm38bs1kQ/vSsIHoeZ+Q0zmrSmFGeqXWFZwXsUgyBOrS44U7DbLrpDEM4jaywtk4ILOZiMXzoj&#10;TLRteE3njc9EgLBLUEHufZVI6dKcDLrIVsTB29vaoA+yzqSusQlwU8peHA+kwYLDQo4VzXJKj5t/&#10;o+DQ//3501ffX16aee/0vXLXz9lQqbfXdvoBwlPrn+FH+0srGMD9SrgBcn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3xAjxQAAANoAAAAPAAAAAAAAAAAAAAAAAJgCAABkcnMv&#10;ZG93bnJldi54bWxQSwUGAAAAAAQABAD1AAAAigM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BLasUA&#10;AADaAAAADwAAAGRycy9kb3ducmV2LnhtbESP3WoCMRSE7wu+QzhCb4pmLaKy3ayIIAgLllqRXp5u&#10;zv7QzcmSpLr16U2h0MthZr5hsvVgOnEh51vLCmbTBARxaXXLtYLT+26yAuEDssbOMin4IQ/rfPSQ&#10;Yartld/ocgy1iBD2KSpoQuhTKX3ZkEE/tT1x9CrrDIYoXS21w2uEm04+J8lCGmw5LjTY07ah8uv4&#10;bRSwvbndvCr29vWzWFRPs+J8+Fgq9TgeNi8gAg3hP/zX3msFS/i9Em+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IEtqxQAAANoAAAAPAAAAAAAAAAAAAAAAAJgCAABkcnMv&#10;ZG93bnJldi54bWxQSwUGAAAAAAQABAD1AAAAigM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b0nxL8AAADbAAAADwAAAGRycy9kb3ducmV2LnhtbERPTYvCMBC9C/sfwizs&#10;TVNdlaUaRRbEngStsNehGZtqMylJVuu/NwfB4+N9L9e9bcWNfGgcKxiPMhDEldMN1wpO5Xb4AyJE&#10;ZI2tY1LwoADr1cdgibl2dz7Q7RhrkUI45KjAxNjlUobKkMUwch1x4s7OW4wJ+lpqj/cUbls5ybK5&#10;tNhwajDY0a+h6nr8twr0NHyfqCg2frK/lLNmtjP1+U+pr89+swARqY9v8ctdaAXTtD59ST9Arp4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OW9J8S/AAAA2wAAAA8AAAAA&#10;AAAAAAAAAAAAqgIAAGRycy9kb3ducmV2LnhtbFBLBQYAAAAABAAEAPoAAACWAwAAAAA=&#10;">
                <v:shape id="Rectangle 28" o:spid="_x0000_s1035" style="position:absolute;left:1700;width:8564;height:20654;visibility:visible;mso-wrap-style:square;v-text-anchor:middle" coordsize="674623,2065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qilcAA&#10;AADbAAAADwAAAGRycy9kb3ducmV2LnhtbESP0YrCMBRE3xf8h3AF39ZUkUWqUUQUlX3R6gdcmmtT&#10;bG5qE7X+vREEH4eZOcNM562txJ0aXzpWMOgnIIhzp0suFJyO698xCB+QNVaOScGTPMxnnZ8ppto9&#10;+ED3LBQiQtinqMCEUKdS+tyQRd93NXH0zq6xGKJsCqkbfES4reQwSf6kxZLjgsGalobyS3azChb/&#10;rNvr3u+q8nLd08rUGzPeKdXrtosJiEBt+IY/7a1WMBrA+0v8AX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qilcAAAADbAAAADwAAAAAAAAAAAAAAAACYAgAAZHJzL2Rvd25y&#10;ZXYueG1sUEsFBgAAAAAEAAQA9QAAAIUD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PK8MA&#10;AADbAAAADwAAAGRycy9kb3ducmV2LnhtbESPT4vCMBTE7wt+h/CEva1pRVepRlFhoV4W1j94fTTP&#10;tti8lCRbu9/eLAgeh5n5DbNc96YRHTlfW1aQjhIQxIXVNZcKTsevjzkIH5A1NpZJwR95WK8Gb0vM&#10;tL3zD3WHUIoIYZ+hgiqENpPSFxUZ9CPbEkfvap3BEKUrpXZ4j3DTyHGSfEqDNceFClvaVVTcDr9G&#10;QT/tvvP5frshd7nxZD9L8y49K/U+7DcLEIH68Ao/27lWMBnD/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4PK8MAAADbAAAADwAAAAAAAAAAAAAAAACYAgAAZHJzL2Rv&#10;d25yZXYueG1sUEsFBgAAAAAEAAQA9QAAAIgD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IH8UA&#10;AADbAAAADwAAAGRycy9kb3ducmV2LnhtbESPQWvCQBSE74X+h+UVvOmmRkqJriKCKKiltSJ4e2Sf&#10;SWz2bdhdY/z33YLQ4zAz3zCTWWdq0ZLzlWUFr4MEBHFudcWFgsP3sv8OwgdkjbVlUnAnD7Pp89ME&#10;M21v/EXtPhQiQthnqKAMocmk9HlJBv3ANsTRO1tnMETpCqkd3iLc1HKYJG/SYMVxocSGFiXlP/ur&#10;UXAJqdtVn8eP62FTL9L59lycVq1SvZduPgYRqAv/4Ud7rRWMUvj7En+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WEgfxQAAANsAAAAPAAAAAAAAAAAAAAAAAJgCAABkcnMv&#10;ZG93bnJldi54bWxQSwUGAAAAAAQABAD1AAAAigM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rosEA&#10;AADbAAAADwAAAGRycy9kb3ducmV2LnhtbESPT4vCMBTE74LfITzBm6arItptFFEEr9Ye9vho3vaP&#10;zUtpotb99BtB8DjMzG+YZNubRtypc5VlBV/TCARxbnXFhYLscpysQDiPrLGxTAqe5GC7GQ4SjLV9&#10;8JnuqS9EgLCLUUHpfRtL6fKSDLqpbYmD92s7gz7IrpC6w0eAm0bOomgpDVYcFkpsaV9Sfk1vRsHq&#10;lF7/av6p19lhnc0P0XzGBSs1HvW7bxCeev8Jv9snrWCxgNeX8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a6LBAAAA2wAAAA8AAAAAAAAAAAAAAAAAmAIAAGRycy9kb3du&#10;cmV2LnhtbFBLBQYAAAAABAAEAPUAAACGAw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3gCMcA&#10;AADbAAAADwAAAGRycy9kb3ducmV2LnhtbESPW2vCQBSE3wv+h+UIvtVNvSGpq7SiWAQfvIF9O2RP&#10;k7TZszG7muivdwuFPg4z8w0zmTWmEFeqXG5ZwUs3AkGcWJ1zquCwXz6PQTiPrLGwTApu5GA2bT1N&#10;MNa25i1ddz4VAcIuRgWZ92UspUsyMui6tiQO3petDPogq1TqCusAN4XsRdFIGsw5LGRY0jyj5Gd3&#10;MQq++6fjp777/upWL3rn9cbd3+djpTrt5u0VhKfG/4f/2h9awWAIv1/CD5D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t4AjHAAAA2wAAAA8AAAAAAAAAAAAAAAAAmAIAAGRy&#10;cy9kb3ducmV2LnhtbFBLBQYAAAAABAAEAPUAAACMAw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VjMUA&#10;AADbAAAADwAAAGRycy9kb3ducmV2LnhtbESPW2sCMRSE3wv+h3AKfSmatchatkaRgiAsKF4oPp5u&#10;zl7o5mRJUl376xtB8HGYmW+Y2aI3rTiT841lBeNRAoK4sLrhSsHxsBq+g/ABWWNrmRRcycNiPnia&#10;YabthXd03odKRAj7DBXUIXSZlL6oyaAf2Y44eqV1BkOUrpLa4SXCTSvfkiSVBhuOCzV29FlT8bP/&#10;NQrY/rnVpMzXdvudp+XrOP/anKZKvTz3yw8QgfrwCN/ba61gksLtS/wB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BWMxQAAANsAAAAPAAAAAAAAAAAAAAAAAJgCAABkcnMv&#10;ZG93bnJldi54bWxQSwUGAAAAAAQABAD1AAAAigM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0669C00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78"/>
    <w:rsid w:val="0000418E"/>
    <w:rsid w:val="00016839"/>
    <w:rsid w:val="00057671"/>
    <w:rsid w:val="0009013A"/>
    <w:rsid w:val="000B748F"/>
    <w:rsid w:val="000D445D"/>
    <w:rsid w:val="000D5AE9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3A199C"/>
    <w:rsid w:val="004039F7"/>
    <w:rsid w:val="00410612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C7978"/>
    <w:rsid w:val="004E227E"/>
    <w:rsid w:val="004F3B0B"/>
    <w:rsid w:val="00500DD1"/>
    <w:rsid w:val="00515252"/>
    <w:rsid w:val="00517104"/>
    <w:rsid w:val="00521AE3"/>
    <w:rsid w:val="00535B54"/>
    <w:rsid w:val="00554276"/>
    <w:rsid w:val="00564D17"/>
    <w:rsid w:val="005758DE"/>
    <w:rsid w:val="005E0ED9"/>
    <w:rsid w:val="00616B41"/>
    <w:rsid w:val="00620AE8"/>
    <w:rsid w:val="0064628C"/>
    <w:rsid w:val="0065214E"/>
    <w:rsid w:val="00655EE2"/>
    <w:rsid w:val="00680296"/>
    <w:rsid w:val="00681382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B669C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31AB7"/>
    <w:rsid w:val="00D34BC4"/>
    <w:rsid w:val="00D50D23"/>
    <w:rsid w:val="00D512BB"/>
    <w:rsid w:val="00D82B02"/>
    <w:rsid w:val="00DA3B1A"/>
    <w:rsid w:val="00DC6078"/>
    <w:rsid w:val="00DC79AD"/>
    <w:rsid w:val="00DD2075"/>
    <w:rsid w:val="00DF2868"/>
    <w:rsid w:val="00E17712"/>
    <w:rsid w:val="00E463CF"/>
    <w:rsid w:val="00E557A0"/>
    <w:rsid w:val="00EF6435"/>
    <w:rsid w:val="00F10F6B"/>
    <w:rsid w:val="00F1754C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3" w:unhideWhenUsed="0" w:qFormat="1"/>
    <w:lsdException w:name="List Number" w:semiHidden="0" w:unhideWhenUsed="0" w:qFormat="1"/>
    <w:lsdException w:name="List Number 2" w:qFormat="1"/>
    <w:lsdException w:name="Title" w:uiPriority="10" w:qFormat="1"/>
    <w:lsdException w:name="Default Paragraph Font" w:uiPriority="1"/>
    <w:lsdException w:name="Subtitle" w:uiPriority="11" w:qFormat="1"/>
    <w:lsdException w:name="Date" w:uiPriority="10" w:qFormat="1"/>
    <w:lsdException w:name="Strong" w:uiPriority="1" w:qFormat="1"/>
    <w:lsdException w:name="Emphasis" w:semiHidden="0" w:uiPriority="15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B0B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4230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4F3B0B"/>
    <w:rPr>
      <w:rFonts w:asciiTheme="majorHAnsi" w:hAnsiTheme="majorHAns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B0B"/>
    <w:rPr>
      <w:rFonts w:ascii="Arial" w:hAnsi="Arial" w:cs="Arial"/>
      <w:b/>
      <w:bCs/>
      <w:iCs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3" w:unhideWhenUsed="0" w:qFormat="1"/>
    <w:lsdException w:name="List Number" w:semiHidden="0" w:unhideWhenUsed="0" w:qFormat="1"/>
    <w:lsdException w:name="List Number 2" w:qFormat="1"/>
    <w:lsdException w:name="Title" w:uiPriority="10" w:qFormat="1"/>
    <w:lsdException w:name="Default Paragraph Font" w:uiPriority="1"/>
    <w:lsdException w:name="Subtitle" w:uiPriority="11" w:qFormat="1"/>
    <w:lsdException w:name="Date" w:uiPriority="10" w:qFormat="1"/>
    <w:lsdException w:name="Strong" w:uiPriority="1" w:qFormat="1"/>
    <w:lsdException w:name="Emphasis" w:semiHidden="0" w:uiPriority="15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B0B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4230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4F3B0B"/>
    <w:rPr>
      <w:rFonts w:asciiTheme="majorHAnsi" w:hAnsiTheme="majorHAns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B0B"/>
    <w:rPr>
      <w:rFonts w:ascii="Arial" w:hAnsi="Arial" w:cs="Arial"/>
      <w:b/>
      <w:bCs/>
      <w:iCs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lah\Desktop\QA\Minutes%20of%20meeting\tf228177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1327148C3042DA96676E67F7D28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28ACE-053A-47D8-9B71-9BE040955FBF}"/>
      </w:docPartPr>
      <w:docPartBody>
        <w:p w:rsidR="000907A7" w:rsidRDefault="003A566F">
          <w:pPr>
            <w:pStyle w:val="F11327148C3042DA96676E67F7D282F1"/>
          </w:pPr>
          <w:r w:rsidRPr="00875D51">
            <w:t>Meeting minutes</w:t>
          </w:r>
        </w:p>
      </w:docPartBody>
    </w:docPart>
    <w:docPart>
      <w:docPartPr>
        <w:name w:val="8C39FB9F845D44EE8F53AE22066CD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4BB85-CEA7-4FC8-B9AF-CF70F6792A38}"/>
      </w:docPartPr>
      <w:docPartBody>
        <w:p w:rsidR="00000000" w:rsidRDefault="00447D98" w:rsidP="00447D98">
          <w:pPr>
            <w:pStyle w:val="8C39FB9F845D44EE8F53AE22066CD32A"/>
          </w:pPr>
          <w:r w:rsidRPr="00875D51">
            <w:t>Meeting 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6F"/>
    <w:rsid w:val="000907A7"/>
    <w:rsid w:val="003A566F"/>
    <w:rsid w:val="00447D98"/>
    <w:rsid w:val="008C6DBC"/>
    <w:rsid w:val="00FD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9E123264824CDDBFCECEB3D11D2594">
    <w:name w:val="539E123264824CDDBFCECEB3D11D2594"/>
  </w:style>
  <w:style w:type="paragraph" w:customStyle="1" w:styleId="F11327148C3042DA96676E67F7D282F1">
    <w:name w:val="F11327148C3042DA96676E67F7D282F1"/>
  </w:style>
  <w:style w:type="paragraph" w:customStyle="1" w:styleId="BDFBE99C3C2E44108C2568C40C4D0330">
    <w:name w:val="BDFBE99C3C2E44108C2568C40C4D0330"/>
  </w:style>
  <w:style w:type="paragraph" w:customStyle="1" w:styleId="D8CC6769455F45B1A758BB44621872EB">
    <w:name w:val="D8CC6769455F45B1A758BB44621872EB"/>
  </w:style>
  <w:style w:type="paragraph" w:customStyle="1" w:styleId="364CA48A1BBC400BB6E0E58C2813FABC">
    <w:name w:val="364CA48A1BBC400BB6E0E58C2813FABC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E5E31987A7B146A6BED4D966CFB1F54A">
    <w:name w:val="E5E31987A7B146A6BED4D966CFB1F54A"/>
  </w:style>
  <w:style w:type="paragraph" w:customStyle="1" w:styleId="B4C0E445370D45C6BDA31DC75DB3746B">
    <w:name w:val="B4C0E445370D45C6BDA31DC75DB3746B"/>
  </w:style>
  <w:style w:type="paragraph" w:customStyle="1" w:styleId="435D167C93C745F1935C455039692F9D">
    <w:name w:val="435D167C93C745F1935C455039692F9D"/>
  </w:style>
  <w:style w:type="paragraph" w:customStyle="1" w:styleId="7F0437955EF44357B083D718A177EDA9">
    <w:name w:val="7F0437955EF44357B083D718A177EDA9"/>
  </w:style>
  <w:style w:type="paragraph" w:customStyle="1" w:styleId="66D31DBDAC9E4AF88F123A45B144C05D">
    <w:name w:val="66D31DBDAC9E4AF88F123A45B144C05D"/>
  </w:style>
  <w:style w:type="paragraph" w:customStyle="1" w:styleId="6A98A668E52E4467A26526095ACB499B">
    <w:name w:val="6A98A668E52E4467A26526095ACB499B"/>
  </w:style>
  <w:style w:type="paragraph" w:customStyle="1" w:styleId="7AA53AA0A70546199D18DD380DE12E02">
    <w:name w:val="7AA53AA0A70546199D18DD380DE12E02"/>
  </w:style>
  <w:style w:type="paragraph" w:customStyle="1" w:styleId="AF60761DE7954E3DA63BDFEEF1CE9EE4">
    <w:name w:val="AF60761DE7954E3DA63BDFEEF1CE9EE4"/>
  </w:style>
  <w:style w:type="paragraph" w:customStyle="1" w:styleId="8E01DBC0C24945209DFAA890EA65AA4B">
    <w:name w:val="8E01DBC0C24945209DFAA890EA65AA4B"/>
  </w:style>
  <w:style w:type="paragraph" w:customStyle="1" w:styleId="BE713B995ADC4BD9AA07736D5EFA6E2A">
    <w:name w:val="BE713B995ADC4BD9AA07736D5EFA6E2A"/>
  </w:style>
  <w:style w:type="paragraph" w:customStyle="1" w:styleId="5F484680FDD841A39D4DCC381EA45B78">
    <w:name w:val="5F484680FDD841A39D4DCC381EA45B78"/>
  </w:style>
  <w:style w:type="paragraph" w:customStyle="1" w:styleId="316841EEB7F547F99293CD8B957A3270">
    <w:name w:val="316841EEB7F547F99293CD8B957A3270"/>
  </w:style>
  <w:style w:type="paragraph" w:customStyle="1" w:styleId="CA49507670A9488B9B6DF71B7B4E942C">
    <w:name w:val="CA49507670A9488B9B6DF71B7B4E942C"/>
  </w:style>
  <w:style w:type="paragraph" w:customStyle="1" w:styleId="D64E8F1556DA42BB95EAC09D5F00747F">
    <w:name w:val="D64E8F1556DA42BB95EAC09D5F00747F"/>
  </w:style>
  <w:style w:type="paragraph" w:customStyle="1" w:styleId="0E8CFA4C944A4EBBBD6EF3BF0EA3527E">
    <w:name w:val="0E8CFA4C944A4EBBBD6EF3BF0EA3527E"/>
  </w:style>
  <w:style w:type="paragraph" w:customStyle="1" w:styleId="8852BB034B364650A201BDC5BF234CB9">
    <w:name w:val="8852BB034B364650A201BDC5BF234CB9"/>
  </w:style>
  <w:style w:type="paragraph" w:customStyle="1" w:styleId="7C279DDABEBF400CAE766110E382DDBB">
    <w:name w:val="7C279DDABEBF400CAE766110E382DDBB"/>
  </w:style>
  <w:style w:type="paragraph" w:customStyle="1" w:styleId="16008624E326497D9BBC1F7AF1CB8287">
    <w:name w:val="16008624E326497D9BBC1F7AF1CB8287"/>
  </w:style>
  <w:style w:type="paragraph" w:customStyle="1" w:styleId="A67BB94247604B1D8A136E54ECCE5B24">
    <w:name w:val="A67BB94247604B1D8A136E54ECCE5B24"/>
  </w:style>
  <w:style w:type="paragraph" w:customStyle="1" w:styleId="CF455D7D4DFA4FE982C7F9097385D25E">
    <w:name w:val="CF455D7D4DFA4FE982C7F9097385D25E"/>
  </w:style>
  <w:style w:type="paragraph" w:customStyle="1" w:styleId="09BFC12738084CEC8D4B07179570DF05">
    <w:name w:val="09BFC12738084CEC8D4B07179570DF05"/>
  </w:style>
  <w:style w:type="paragraph" w:customStyle="1" w:styleId="C65C0064C7604B439267FB6D87AE16C7">
    <w:name w:val="C65C0064C7604B439267FB6D87AE16C7"/>
  </w:style>
  <w:style w:type="paragraph" w:customStyle="1" w:styleId="041E39B7BB4B480F8C518435DC8EB955">
    <w:name w:val="041E39B7BB4B480F8C518435DC8EB955"/>
  </w:style>
  <w:style w:type="paragraph" w:customStyle="1" w:styleId="9887BC789D8D4A33BAA44E6A7D9CC0F6">
    <w:name w:val="9887BC789D8D4A33BAA44E6A7D9CC0F6"/>
  </w:style>
  <w:style w:type="paragraph" w:customStyle="1" w:styleId="8B4BAB45ADF84F35A18B8606E4675E72">
    <w:name w:val="8B4BAB45ADF84F35A18B8606E4675E72"/>
  </w:style>
  <w:style w:type="paragraph" w:customStyle="1" w:styleId="59AD08A00BB24919A65C4312BE9D303C">
    <w:name w:val="59AD08A00BB24919A65C4312BE9D303C"/>
  </w:style>
  <w:style w:type="paragraph" w:customStyle="1" w:styleId="6F39BAF5B4E644EEBF7981E02E9B505D">
    <w:name w:val="6F39BAF5B4E644EEBF7981E02E9B505D"/>
  </w:style>
  <w:style w:type="paragraph" w:customStyle="1" w:styleId="8C39FB9F845D44EE8F53AE22066CD32A">
    <w:name w:val="8C39FB9F845D44EE8F53AE22066CD32A"/>
    <w:rsid w:val="00447D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9E123264824CDDBFCECEB3D11D2594">
    <w:name w:val="539E123264824CDDBFCECEB3D11D2594"/>
  </w:style>
  <w:style w:type="paragraph" w:customStyle="1" w:styleId="F11327148C3042DA96676E67F7D282F1">
    <w:name w:val="F11327148C3042DA96676E67F7D282F1"/>
  </w:style>
  <w:style w:type="paragraph" w:customStyle="1" w:styleId="BDFBE99C3C2E44108C2568C40C4D0330">
    <w:name w:val="BDFBE99C3C2E44108C2568C40C4D0330"/>
  </w:style>
  <w:style w:type="paragraph" w:customStyle="1" w:styleId="D8CC6769455F45B1A758BB44621872EB">
    <w:name w:val="D8CC6769455F45B1A758BB44621872EB"/>
  </w:style>
  <w:style w:type="paragraph" w:customStyle="1" w:styleId="364CA48A1BBC400BB6E0E58C2813FABC">
    <w:name w:val="364CA48A1BBC400BB6E0E58C2813FABC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E5E31987A7B146A6BED4D966CFB1F54A">
    <w:name w:val="E5E31987A7B146A6BED4D966CFB1F54A"/>
  </w:style>
  <w:style w:type="paragraph" w:customStyle="1" w:styleId="B4C0E445370D45C6BDA31DC75DB3746B">
    <w:name w:val="B4C0E445370D45C6BDA31DC75DB3746B"/>
  </w:style>
  <w:style w:type="paragraph" w:customStyle="1" w:styleId="435D167C93C745F1935C455039692F9D">
    <w:name w:val="435D167C93C745F1935C455039692F9D"/>
  </w:style>
  <w:style w:type="paragraph" w:customStyle="1" w:styleId="7F0437955EF44357B083D718A177EDA9">
    <w:name w:val="7F0437955EF44357B083D718A177EDA9"/>
  </w:style>
  <w:style w:type="paragraph" w:customStyle="1" w:styleId="66D31DBDAC9E4AF88F123A45B144C05D">
    <w:name w:val="66D31DBDAC9E4AF88F123A45B144C05D"/>
  </w:style>
  <w:style w:type="paragraph" w:customStyle="1" w:styleId="6A98A668E52E4467A26526095ACB499B">
    <w:name w:val="6A98A668E52E4467A26526095ACB499B"/>
  </w:style>
  <w:style w:type="paragraph" w:customStyle="1" w:styleId="7AA53AA0A70546199D18DD380DE12E02">
    <w:name w:val="7AA53AA0A70546199D18DD380DE12E02"/>
  </w:style>
  <w:style w:type="paragraph" w:customStyle="1" w:styleId="AF60761DE7954E3DA63BDFEEF1CE9EE4">
    <w:name w:val="AF60761DE7954E3DA63BDFEEF1CE9EE4"/>
  </w:style>
  <w:style w:type="paragraph" w:customStyle="1" w:styleId="8E01DBC0C24945209DFAA890EA65AA4B">
    <w:name w:val="8E01DBC0C24945209DFAA890EA65AA4B"/>
  </w:style>
  <w:style w:type="paragraph" w:customStyle="1" w:styleId="BE713B995ADC4BD9AA07736D5EFA6E2A">
    <w:name w:val="BE713B995ADC4BD9AA07736D5EFA6E2A"/>
  </w:style>
  <w:style w:type="paragraph" w:customStyle="1" w:styleId="5F484680FDD841A39D4DCC381EA45B78">
    <w:name w:val="5F484680FDD841A39D4DCC381EA45B78"/>
  </w:style>
  <w:style w:type="paragraph" w:customStyle="1" w:styleId="316841EEB7F547F99293CD8B957A3270">
    <w:name w:val="316841EEB7F547F99293CD8B957A3270"/>
  </w:style>
  <w:style w:type="paragraph" w:customStyle="1" w:styleId="CA49507670A9488B9B6DF71B7B4E942C">
    <w:name w:val="CA49507670A9488B9B6DF71B7B4E942C"/>
  </w:style>
  <w:style w:type="paragraph" w:customStyle="1" w:styleId="D64E8F1556DA42BB95EAC09D5F00747F">
    <w:name w:val="D64E8F1556DA42BB95EAC09D5F00747F"/>
  </w:style>
  <w:style w:type="paragraph" w:customStyle="1" w:styleId="0E8CFA4C944A4EBBBD6EF3BF0EA3527E">
    <w:name w:val="0E8CFA4C944A4EBBBD6EF3BF0EA3527E"/>
  </w:style>
  <w:style w:type="paragraph" w:customStyle="1" w:styleId="8852BB034B364650A201BDC5BF234CB9">
    <w:name w:val="8852BB034B364650A201BDC5BF234CB9"/>
  </w:style>
  <w:style w:type="paragraph" w:customStyle="1" w:styleId="7C279DDABEBF400CAE766110E382DDBB">
    <w:name w:val="7C279DDABEBF400CAE766110E382DDBB"/>
  </w:style>
  <w:style w:type="paragraph" w:customStyle="1" w:styleId="16008624E326497D9BBC1F7AF1CB8287">
    <w:name w:val="16008624E326497D9BBC1F7AF1CB8287"/>
  </w:style>
  <w:style w:type="paragraph" w:customStyle="1" w:styleId="A67BB94247604B1D8A136E54ECCE5B24">
    <w:name w:val="A67BB94247604B1D8A136E54ECCE5B24"/>
  </w:style>
  <w:style w:type="paragraph" w:customStyle="1" w:styleId="CF455D7D4DFA4FE982C7F9097385D25E">
    <w:name w:val="CF455D7D4DFA4FE982C7F9097385D25E"/>
  </w:style>
  <w:style w:type="paragraph" w:customStyle="1" w:styleId="09BFC12738084CEC8D4B07179570DF05">
    <w:name w:val="09BFC12738084CEC8D4B07179570DF05"/>
  </w:style>
  <w:style w:type="paragraph" w:customStyle="1" w:styleId="C65C0064C7604B439267FB6D87AE16C7">
    <w:name w:val="C65C0064C7604B439267FB6D87AE16C7"/>
  </w:style>
  <w:style w:type="paragraph" w:customStyle="1" w:styleId="041E39B7BB4B480F8C518435DC8EB955">
    <w:name w:val="041E39B7BB4B480F8C518435DC8EB955"/>
  </w:style>
  <w:style w:type="paragraph" w:customStyle="1" w:styleId="9887BC789D8D4A33BAA44E6A7D9CC0F6">
    <w:name w:val="9887BC789D8D4A33BAA44E6A7D9CC0F6"/>
  </w:style>
  <w:style w:type="paragraph" w:customStyle="1" w:styleId="8B4BAB45ADF84F35A18B8606E4675E72">
    <w:name w:val="8B4BAB45ADF84F35A18B8606E4675E72"/>
  </w:style>
  <w:style w:type="paragraph" w:customStyle="1" w:styleId="59AD08A00BB24919A65C4312BE9D303C">
    <w:name w:val="59AD08A00BB24919A65C4312BE9D303C"/>
  </w:style>
  <w:style w:type="paragraph" w:customStyle="1" w:styleId="6F39BAF5B4E644EEBF7981E02E9B505D">
    <w:name w:val="6F39BAF5B4E644EEBF7981E02E9B505D"/>
  </w:style>
  <w:style w:type="paragraph" w:customStyle="1" w:styleId="8C39FB9F845D44EE8F53AE22066CD32A">
    <w:name w:val="8C39FB9F845D44EE8F53AE22066CD32A"/>
    <w:rsid w:val="00447D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tf22817755_win32.dotx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2023-02-21T16:13:00Z</dcterms:created>
  <dcterms:modified xsi:type="dcterms:W3CDTF">2023-02-22T19:08:00Z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