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31630D63" wp14:editId="7439EC37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82343B" w:rsidRDefault="004C797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 61" o:spid="_x0000_s102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4C7978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4C7978" w:rsidRDefault="004C7978" w:rsidP="004C7978">
      <w:pPr>
        <w:pStyle w:val="Heading1"/>
      </w:pPr>
      <w:r>
        <w:t>Group 5</w:t>
      </w:r>
    </w:p>
    <w:p w:rsidR="00275260" w:rsidRPr="00875D51" w:rsidRDefault="00AB1920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11327148C3042DA96676E67F7D282F1"/>
          </w:placeholder>
          <w:temporary/>
          <w:showingPlcHdr/>
        </w:sdtPr>
        <w:sdtEndPr/>
        <w:sdtContent>
          <w:r w:rsidR="00275260" w:rsidRPr="00875D51">
            <w:t>Meeting minutes</w:t>
          </w:r>
        </w:sdtContent>
      </w:sdt>
    </w:p>
    <w:p w:rsidR="00554276" w:rsidRPr="00515252" w:rsidRDefault="00A3439E" w:rsidP="004C7978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4C7978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4C7978">
        <w:t>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4C7978">
        <w:t xml:space="preserve">Abdullah – Nader – </w:t>
      </w:r>
      <w:proofErr w:type="spellStart"/>
      <w:r w:rsidR="004C7978">
        <w:t>Deghiedy</w:t>
      </w:r>
      <w:proofErr w:type="spellEnd"/>
      <w:r w:rsidR="004C7978">
        <w:t xml:space="preserve"> - </w:t>
      </w:r>
      <w:proofErr w:type="spellStart"/>
      <w:r w:rsidR="004C7978"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4C7978"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875D51" w:rsidRPr="00875D51" w:rsidRDefault="00875D51" w:rsidP="00875D51">
      <w:pPr>
        <w:pStyle w:val="Heading1"/>
      </w:pPr>
      <w:r w:rsidRPr="00875D51">
        <w:t>Agenda items</w:t>
      </w:r>
    </w:p>
    <w:p w:rsidR="00875D51" w:rsidRDefault="004C7978" w:rsidP="004C7978">
      <w:pPr>
        <w:pStyle w:val="ListNumber"/>
      </w:pPr>
      <w:r>
        <w:t xml:space="preserve">We started the meeting by asking about our current progress </w:t>
      </w:r>
    </w:p>
    <w:p w:rsidR="00875D51" w:rsidRDefault="004C7978" w:rsidP="004C7978">
      <w:pPr>
        <w:pStyle w:val="ListNumber"/>
      </w:pPr>
      <w:r>
        <w:t xml:space="preserve">Nader made a walkthrough to the SRS document  </w:t>
      </w:r>
    </w:p>
    <w:p w:rsidR="00875D51" w:rsidRDefault="004C7978" w:rsidP="004C7978">
      <w:pPr>
        <w:pStyle w:val="ListNumber"/>
      </w:pPr>
      <w:r>
        <w:t>We agreed on the importance of visualizing the app parts by making wire</w:t>
      </w:r>
      <w:r w:rsidR="00681382">
        <w:t>frames for better understanding of the app</w:t>
      </w:r>
    </w:p>
    <w:p w:rsidR="00875D51" w:rsidRDefault="00681382" w:rsidP="00681382">
      <w:pPr>
        <w:pStyle w:val="ListNumber"/>
      </w:pPr>
      <w:r>
        <w:t xml:space="preserve">We agreed on importance of making minutes of meeting </w:t>
      </w:r>
    </w:p>
    <w:p w:rsidR="00875D51" w:rsidRDefault="00681382" w:rsidP="00681382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875D51" w:rsidTr="00517104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</w:p>
        </w:tc>
      </w:tr>
      <w:tr w:rsidR="00875D51" w:rsidTr="00517104">
        <w:trPr>
          <w:trHeight w:val="288"/>
        </w:trPr>
        <w:tc>
          <w:tcPr>
            <w:tcW w:w="1854" w:type="pct"/>
          </w:tcPr>
          <w:p w:rsidR="00875D51" w:rsidRDefault="00681382" w:rsidP="0068138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875D51" w:rsidRPr="00E21240" w:rsidRDefault="00681382" w:rsidP="0068138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875D51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875D51" w:rsidRDefault="00875D51" w:rsidP="00681382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4039F7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4039F7">
              <w:t>H</w:t>
            </w:r>
            <w:r>
              <w:t xml:space="preserve">ub setup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</w:tbl>
    <w:p w:rsidR="00875D51" w:rsidRDefault="00875D51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4F3B0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2A870E3A" wp14:editId="1A3985B7">
                <wp:extent cx="3030071" cy="407670"/>
                <wp:effectExtent l="19050" t="19050" r="18415" b="25400"/>
                <wp:docPr id="3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4F3B0B" w:rsidRPr="0082343B" w:rsidRDefault="004F3B0B" w:rsidP="004F3B0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UNA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8x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UNLfuegq2dQuIcRz7H9fqKGYyRBUnitCzLxb+LeMffO4d6hijUapoE5c6GkK05OlyKw91oJ&#10;FPYOjGvQ+vq0/Hu490PU6wdg/Qs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BszVLUNAIAAEg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4F3B0B" w:rsidRPr="0082343B" w:rsidRDefault="004F3B0B" w:rsidP="004F3B0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3B0B" w:rsidRPr="004C7978" w:rsidRDefault="004F3B0B" w:rsidP="004F3B0B">
      <w:pPr>
        <w:pStyle w:val="Heading1"/>
      </w:pPr>
      <w:r>
        <w:t>Group 5</w:t>
      </w:r>
    </w:p>
    <w:p w:rsidR="004F3B0B" w:rsidRPr="00875D51" w:rsidRDefault="00AB1920" w:rsidP="004F3B0B">
      <w:pPr>
        <w:pStyle w:val="Heading1"/>
      </w:pPr>
      <w:sdt>
        <w:sdtPr>
          <w:alias w:val="Meeting minutes:"/>
          <w:tag w:val="Meeting minutes:"/>
          <w:id w:val="-396816102"/>
          <w:placeholder>
            <w:docPart w:val="8C39FB9F845D44EE8F53AE22066CD32A"/>
          </w:placeholder>
          <w:temporary/>
          <w:showingPlcHdr/>
        </w:sdtPr>
        <w:sdtEndPr/>
        <w:sdtContent>
          <w:r w:rsidR="004F3B0B" w:rsidRPr="00875D51">
            <w:t>Meeting minutes</w:t>
          </w:r>
        </w:sdtContent>
      </w:sdt>
    </w:p>
    <w:p w:rsidR="004F3B0B" w:rsidRPr="00515252" w:rsidRDefault="004F3B0B" w:rsidP="004F3B0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22/02/2023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4F3B0B" w:rsidRPr="00875D51" w:rsidRDefault="004F3B0B" w:rsidP="004F3B0B">
      <w:pPr>
        <w:pStyle w:val="Heading1"/>
      </w:pPr>
      <w:r w:rsidRPr="00875D51">
        <w:t>Agenda items</w:t>
      </w:r>
    </w:p>
    <w:p w:rsidR="004F3B0B" w:rsidRDefault="004F3B0B" w:rsidP="004F3B0B">
      <w:pPr>
        <w:pStyle w:val="ListNumber"/>
        <w:numPr>
          <w:ilvl w:val="0"/>
          <w:numId w:val="45"/>
        </w:numPr>
      </w:pPr>
      <w:r>
        <w:t xml:space="preserve">We started the meeting by asking about our current progress </w:t>
      </w:r>
    </w:p>
    <w:p w:rsidR="004F3B0B" w:rsidRDefault="004F3B0B" w:rsidP="004F3B0B">
      <w:pPr>
        <w:pStyle w:val="ListNumber"/>
      </w:pPr>
      <w:r>
        <w:t>We agreed on the importance of the having the meetings with full members of the team and on specified times</w:t>
      </w:r>
    </w:p>
    <w:p w:rsidR="004F3B0B" w:rsidRDefault="004F3B0B" w:rsidP="004F3B0B">
      <w:pPr>
        <w:pStyle w:val="ListNumber"/>
      </w:pPr>
      <w:proofErr w:type="spellStart"/>
      <w:r>
        <w:t>Menna</w:t>
      </w:r>
      <w:proofErr w:type="spellEnd"/>
      <w:r>
        <w:t xml:space="preserve"> made a walkthrough to the PMP document  </w:t>
      </w:r>
    </w:p>
    <w:p w:rsidR="004F3B0B" w:rsidRDefault="004F3B0B" w:rsidP="004F3B0B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4F3B0B" w:rsidTr="00674021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4F3B0B" w:rsidRPr="00E21240" w:rsidRDefault="004F3B0B" w:rsidP="0067402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</w:p>
        </w:tc>
      </w:tr>
      <w:tr w:rsidR="004F3B0B" w:rsidTr="00674021">
        <w:trPr>
          <w:trHeight w:val="288"/>
        </w:trPr>
        <w:tc>
          <w:tcPr>
            <w:tcW w:w="1854" w:type="pct"/>
          </w:tcPr>
          <w:p w:rsidR="004F3B0B" w:rsidRDefault="004F3B0B" w:rsidP="00674021">
            <w:pPr>
              <w:pStyle w:val="ItemDescription"/>
            </w:pPr>
            <w:r>
              <w:t xml:space="preserve">Updating CIL with new documents and folders paths </w:t>
            </w:r>
          </w:p>
        </w:tc>
        <w:tc>
          <w:tcPr>
            <w:tcW w:w="954" w:type="pct"/>
          </w:tcPr>
          <w:p w:rsidR="004F3B0B" w:rsidRPr="00E21240" w:rsidRDefault="004F3B0B" w:rsidP="00674021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4F3B0B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pull request review configuration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Make RTM document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Upload the whole current files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Continue working on SRS 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</w:tbl>
    <w:p w:rsidR="004F3B0B" w:rsidRDefault="004F3B0B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61308967" wp14:editId="1E14183A">
                <wp:extent cx="3030071" cy="407670"/>
                <wp:effectExtent l="19050" t="19050" r="18415" b="25400"/>
                <wp:docPr id="8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QJ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3qy0C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AB1920" w:rsidP="00B711AE">
      <w:pPr>
        <w:pStyle w:val="Heading1"/>
      </w:pPr>
      <w:sdt>
        <w:sdtPr>
          <w:alias w:val="Meeting minutes:"/>
          <w:tag w:val="Meeting minutes:"/>
          <w:id w:val="-881941220"/>
          <w:placeholder>
            <w:docPart w:val="AA219A46645249049B709FD84B708026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B711AE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- </w:t>
      </w:r>
      <w:proofErr w:type="spellStart"/>
      <w:r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B711AE">
      <w:pPr>
        <w:pStyle w:val="ListNumber"/>
      </w:pPr>
      <w:r>
        <w:t xml:space="preserve">We started the meeting by asking about our current progress </w:t>
      </w:r>
    </w:p>
    <w:p w:rsidR="00B711AE" w:rsidRDefault="00B711AE" w:rsidP="00B711AE">
      <w:pPr>
        <w:pStyle w:val="ListNumber"/>
      </w:pPr>
      <w:r>
        <w:t xml:space="preserve">Nader made a walkthrough to the SRS document  </w:t>
      </w:r>
    </w:p>
    <w:p w:rsidR="00B711AE" w:rsidRDefault="00B711AE" w:rsidP="00B711AE">
      <w:pPr>
        <w:pStyle w:val="ListNumber"/>
      </w:pPr>
      <w:r>
        <w:t>We agreed on the importance of visualizing the app parts by making wireframes for better understanding of the app</w:t>
      </w:r>
    </w:p>
    <w:p w:rsidR="00B711AE" w:rsidRDefault="00B711AE" w:rsidP="00B711AE">
      <w:pPr>
        <w:pStyle w:val="ListNumber"/>
      </w:pPr>
      <w:r>
        <w:t xml:space="preserve">We agreed on importance of making minutes of meeting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</w:p>
        </w:tc>
      </w:tr>
      <w:tr w:rsidR="00B711AE" w:rsidTr="00551902">
        <w:trPr>
          <w:trHeight w:val="288"/>
        </w:trPr>
        <w:tc>
          <w:tcPr>
            <w:tcW w:w="1854" w:type="pct"/>
          </w:tcPr>
          <w:p w:rsidR="00B711AE" w:rsidRDefault="00B711AE" w:rsidP="0055190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B711AE" w:rsidRPr="00E21240" w:rsidRDefault="00B711AE" w:rsidP="0055190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B711AE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setup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</w:tbl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47BE64A0" wp14:editId="6E2739A5">
                <wp:extent cx="3030071" cy="407670"/>
                <wp:effectExtent l="19050" t="19050" r="18415" b="25400"/>
                <wp:docPr id="9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wN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C8w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ce+mt856OoZFO5hxHNsv5+o4RhJkBRe64JM/Ju4d8y9c7h3qGKNhmlgzlwo6YqT06UI7L1W&#10;AoW9A+MatL4+Lf8e7v0Q9foBWP8C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MBz8D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AB1920" w:rsidP="00B711AE">
      <w:pPr>
        <w:pStyle w:val="Heading1"/>
      </w:pPr>
      <w:sdt>
        <w:sdtPr>
          <w:alias w:val="Meeting minutes:"/>
          <w:tag w:val="Meeting minutes:"/>
          <w:id w:val="-2033870266"/>
          <w:placeholder>
            <w:docPart w:val="983B5941FD5F4F66BCC5867B4B35899D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6B67C1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 w:rsidR="006B67C1">
        <w:t>13</w:t>
      </w:r>
      <w:r>
        <w:t>/0</w:t>
      </w:r>
      <w:r w:rsidR="006B67C1">
        <w:t>3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6B67C1">
        <w:rPr>
          <w:rStyle w:val="Strong"/>
          <w:rFonts w:asciiTheme="majorHAnsi" w:eastAsiaTheme="majorEastAsia" w:hAnsiTheme="majorHAnsi"/>
          <w:b w:val="0"/>
          <w:bCs w:val="0"/>
        </w:rPr>
        <w:t>8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27061F">
      <w:pPr>
        <w:pStyle w:val="ListNumber"/>
        <w:numPr>
          <w:ilvl w:val="0"/>
          <w:numId w:val="46"/>
        </w:numPr>
      </w:pPr>
      <w:r>
        <w:t xml:space="preserve">We started the meeting by </w:t>
      </w:r>
      <w:r w:rsidR="00357A51">
        <w:t>reviewing what we’ve learned from the delivery day workshop</w:t>
      </w:r>
      <w:r>
        <w:t xml:space="preserve"> </w:t>
      </w:r>
    </w:p>
    <w:p w:rsidR="00B711AE" w:rsidRDefault="00B711AE" w:rsidP="00E02816">
      <w:pPr>
        <w:pStyle w:val="ListNumber"/>
      </w:pPr>
      <w:r>
        <w:t xml:space="preserve">We </w:t>
      </w:r>
      <w:r w:rsidR="00E02816">
        <w:t>planned</w:t>
      </w:r>
      <w:r w:rsidR="004D34D7">
        <w:t xml:space="preserve"> the tasks of the sprint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6D5D7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6D5D7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</w:p>
        </w:tc>
      </w:tr>
      <w:tr w:rsidR="00B711AE" w:rsidTr="006D5D72">
        <w:trPr>
          <w:trHeight w:val="288"/>
        </w:trPr>
        <w:tc>
          <w:tcPr>
            <w:tcW w:w="1854" w:type="pct"/>
          </w:tcPr>
          <w:p w:rsidR="00B711AE" w:rsidRDefault="004D34D7" w:rsidP="006D5D72">
            <w:pPr>
              <w:pStyle w:val="ItemDescription"/>
            </w:pPr>
            <w:r>
              <w:t>ERD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21240" w:rsidRDefault="004D34D7" w:rsidP="006D5D7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B711AE" w:rsidRPr="00E463CF" w:rsidRDefault="004D34D7" w:rsidP="006D5D72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Wireframe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463CF" w:rsidRDefault="00B711AE" w:rsidP="006D5D72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6D5D72" w:rsidRPr="00E463CF" w:rsidTr="006D5D72">
        <w:trPr>
          <w:trHeight w:val="288"/>
        </w:trPr>
        <w:tc>
          <w:tcPr>
            <w:tcW w:w="1854" w:type="pct"/>
          </w:tcPr>
          <w:p w:rsidR="006D5D72" w:rsidRDefault="006D5D72" w:rsidP="006D5D72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6D5D72" w:rsidRDefault="006D5D72" w:rsidP="006D5D72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6D5D72" w:rsidRDefault="006D5D72" w:rsidP="006D5D72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6D5D72" w:rsidRPr="00E463CF" w:rsidRDefault="006D5D72" w:rsidP="006D5D72">
            <w:pPr>
              <w:pStyle w:val="ItemDescription"/>
            </w:pPr>
          </w:p>
        </w:tc>
      </w:tr>
    </w:tbl>
    <w:p w:rsidR="00B711AE" w:rsidRDefault="006D5D72" w:rsidP="00B711AE">
      <w:r>
        <w:br w:type="textWrapping" w:clear="all"/>
      </w:r>
    </w:p>
    <w:p w:rsidR="00B711AE" w:rsidRDefault="00B711A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B85DF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5D1BCB5" wp14:editId="0A4174CD">
                <wp:extent cx="3030071" cy="407670"/>
                <wp:effectExtent l="19050" t="19050" r="18415" b="25400"/>
                <wp:docPr id="10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85DFE" w:rsidRPr="0082343B" w:rsidRDefault="00B85DFE" w:rsidP="00B85DF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Rc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/xKUX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85DFE" w:rsidRPr="0082343B" w:rsidRDefault="00B85DFE" w:rsidP="00B85DF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85DFE" w:rsidRPr="004C7978" w:rsidRDefault="00B85DFE" w:rsidP="00B85DFE">
      <w:pPr>
        <w:pStyle w:val="Heading1"/>
      </w:pPr>
      <w:r>
        <w:t>Group 5</w:t>
      </w:r>
    </w:p>
    <w:p w:rsidR="00B85DFE" w:rsidRPr="00875D51" w:rsidRDefault="00AB1920" w:rsidP="00B85DFE">
      <w:pPr>
        <w:pStyle w:val="Heading1"/>
      </w:pPr>
      <w:sdt>
        <w:sdtPr>
          <w:alias w:val="Meeting minutes:"/>
          <w:tag w:val="Meeting minutes:"/>
          <w:id w:val="-1356878875"/>
          <w:placeholder>
            <w:docPart w:val="48E4D8EC38C54493AE7007126BBC8CFF"/>
          </w:placeholder>
          <w:temporary/>
          <w:showingPlcHdr/>
        </w:sdtPr>
        <w:sdtEndPr/>
        <w:sdtContent>
          <w:r w:rsidR="00B85DFE" w:rsidRPr="00875D51">
            <w:t>Meeting minutes</w:t>
          </w:r>
        </w:sdtContent>
      </w:sdt>
    </w:p>
    <w:p w:rsidR="00B85DFE" w:rsidRPr="00515252" w:rsidRDefault="00B85DFE" w:rsidP="00440545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14/03/2023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440545">
        <w:rPr>
          <w:rStyle w:val="Strong"/>
          <w:rFonts w:asciiTheme="majorHAnsi" w:eastAsiaTheme="majorEastAsia" w:hAnsiTheme="majorHAnsi"/>
          <w:b w:val="0"/>
          <w:bCs w:val="0"/>
        </w:rPr>
        <w:t>9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85DFE" w:rsidRPr="00875D51" w:rsidRDefault="00B85DFE" w:rsidP="00B85DFE">
      <w:pPr>
        <w:pStyle w:val="Heading1"/>
      </w:pPr>
      <w:r w:rsidRPr="00875D51">
        <w:t>Agenda items</w:t>
      </w:r>
    </w:p>
    <w:p w:rsidR="00025696" w:rsidRDefault="00B85DFE" w:rsidP="00025696">
      <w:pPr>
        <w:pStyle w:val="ListNumber"/>
        <w:numPr>
          <w:ilvl w:val="0"/>
          <w:numId w:val="47"/>
        </w:numPr>
      </w:pPr>
      <w:r>
        <w:t xml:space="preserve">We started the meeting by </w:t>
      </w:r>
      <w:r w:rsidR="00025696">
        <w:t>asking about our current progress</w:t>
      </w:r>
    </w:p>
    <w:p w:rsidR="00956FB7" w:rsidRDefault="00956FB7" w:rsidP="00956FB7">
      <w:pPr>
        <w:pStyle w:val="ListNumber"/>
        <w:numPr>
          <w:ilvl w:val="0"/>
          <w:numId w:val="47"/>
        </w:numPr>
      </w:pPr>
      <w:proofErr w:type="spellStart"/>
      <w:r>
        <w:t>Menna</w:t>
      </w:r>
      <w:proofErr w:type="spellEnd"/>
      <w:r>
        <w:t xml:space="preserve"> made a walkthrough to a draft ERD </w:t>
      </w:r>
    </w:p>
    <w:p w:rsidR="00B85DFE" w:rsidRDefault="00B85DFE" w:rsidP="004B7CB8">
      <w:pPr>
        <w:pStyle w:val="ListNumber"/>
        <w:numPr>
          <w:ilvl w:val="0"/>
          <w:numId w:val="46"/>
        </w:numPr>
      </w:pPr>
      <w:r>
        <w:t xml:space="preserve">We </w:t>
      </w:r>
      <w:r w:rsidR="004B7CB8">
        <w:t>discussed abo</w:t>
      </w:r>
      <w:bookmarkStart w:id="0" w:name="_GoBack"/>
      <w:bookmarkEnd w:id="0"/>
      <w:r w:rsidR="004B7CB8">
        <w:t xml:space="preserve">ut the components of the system and how it should be designed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B85DFE" w:rsidTr="00551902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85DFE" w:rsidRPr="00E21240" w:rsidRDefault="00B85DF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</w:p>
        </w:tc>
      </w:tr>
      <w:tr w:rsidR="00B85DFE" w:rsidTr="00551902">
        <w:trPr>
          <w:trHeight w:val="288"/>
        </w:trPr>
        <w:tc>
          <w:tcPr>
            <w:tcW w:w="1854" w:type="pct"/>
            <w:gridSpan w:val="2"/>
          </w:tcPr>
          <w:p w:rsidR="00B85DFE" w:rsidRDefault="004B7CB8" w:rsidP="004B7CB8">
            <w:pPr>
              <w:pStyle w:val="ItemDescription"/>
            </w:pPr>
            <w:r>
              <w:t>No new action items</w:t>
            </w:r>
            <w:r w:rsidR="00B85DFE">
              <w:t xml:space="preserve"> </w:t>
            </w:r>
            <w:r>
              <w:t>(informative meeting)</w:t>
            </w:r>
          </w:p>
        </w:tc>
        <w:tc>
          <w:tcPr>
            <w:tcW w:w="954" w:type="pct"/>
          </w:tcPr>
          <w:p w:rsidR="00B85DFE" w:rsidRPr="00E21240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B85DFE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B85DFE" w:rsidRDefault="00B85DFE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</w:tbl>
    <w:p w:rsidR="00B85DFE" w:rsidRDefault="00B85DFE" w:rsidP="00B85DFE"/>
    <w:p w:rsidR="00B85DFE" w:rsidRDefault="00B85DFE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113599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0553969" wp14:editId="108852B4">
                <wp:extent cx="3030071" cy="407670"/>
                <wp:effectExtent l="19050" t="19050" r="18415" b="25400"/>
                <wp:docPr id="11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113599" w:rsidRPr="0082343B" w:rsidRDefault="00113599" w:rsidP="0011359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1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xYNA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ARotxYNAIAAEk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113599" w:rsidRPr="0082343B" w:rsidRDefault="00113599" w:rsidP="00113599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13599" w:rsidRPr="004C7978" w:rsidRDefault="00113599" w:rsidP="00113599">
      <w:pPr>
        <w:pStyle w:val="Heading1"/>
      </w:pPr>
      <w:r>
        <w:t>Group 5</w:t>
      </w:r>
    </w:p>
    <w:p w:rsidR="00113599" w:rsidRPr="00875D51" w:rsidRDefault="00AB1920" w:rsidP="00113599">
      <w:pPr>
        <w:pStyle w:val="Heading1"/>
      </w:pPr>
      <w:sdt>
        <w:sdtPr>
          <w:alias w:val="Meeting minutes:"/>
          <w:tag w:val="Meeting minutes:"/>
          <w:id w:val="125822215"/>
          <w:placeholder>
            <w:docPart w:val="B79D864E2C0042C3BD1CF550E62BFE5D"/>
          </w:placeholder>
          <w:temporary/>
          <w:showingPlcHdr/>
        </w:sdtPr>
        <w:sdtEndPr/>
        <w:sdtContent>
          <w:r w:rsidR="00113599" w:rsidRPr="00875D51">
            <w:t>Meeting minutes</w:t>
          </w:r>
        </w:sdtContent>
      </w:sdt>
    </w:p>
    <w:p w:rsidR="00113599" w:rsidRPr="00515252" w:rsidRDefault="00113599" w:rsidP="00113599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15/03/2023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113599" w:rsidRPr="00875D51" w:rsidRDefault="00113599" w:rsidP="00113599">
      <w:pPr>
        <w:pStyle w:val="Heading1"/>
      </w:pPr>
      <w:r w:rsidRPr="00875D51">
        <w:t>Agenda items</w:t>
      </w:r>
    </w:p>
    <w:p w:rsidR="00113599" w:rsidRDefault="00113599" w:rsidP="00902778">
      <w:pPr>
        <w:pStyle w:val="ListNumber"/>
        <w:numPr>
          <w:ilvl w:val="0"/>
          <w:numId w:val="48"/>
        </w:numPr>
      </w:pPr>
      <w:r>
        <w:t>We started the meeting by asking about our current progress</w:t>
      </w:r>
    </w:p>
    <w:p w:rsidR="00113599" w:rsidRDefault="00612C97" w:rsidP="002A12B4">
      <w:pPr>
        <w:pStyle w:val="ListNumber"/>
        <w:numPr>
          <w:ilvl w:val="0"/>
          <w:numId w:val="46"/>
        </w:numPr>
      </w:pPr>
      <w:r>
        <w:t xml:space="preserve">Nader </w:t>
      </w:r>
      <w:r w:rsidR="00113599">
        <w:t xml:space="preserve">made a walkthrough to a draft </w:t>
      </w:r>
      <w:r>
        <w:t>Wireframe</w:t>
      </w:r>
      <w:r w:rsidR="00113599">
        <w:t xml:space="preserve"> </w:t>
      </w:r>
    </w:p>
    <w:p w:rsidR="00612C97" w:rsidRDefault="00612C97" w:rsidP="008A6406">
      <w:pPr>
        <w:pStyle w:val="ListNumber"/>
        <w:numPr>
          <w:ilvl w:val="0"/>
          <w:numId w:val="46"/>
        </w:numPr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</w:t>
      </w:r>
      <w:r w:rsidR="008A6406">
        <w:t>Activity diagram</w:t>
      </w:r>
      <w:r>
        <w:t xml:space="preserve">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113599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113599" w:rsidRPr="00E21240" w:rsidRDefault="00113599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</w:p>
        </w:tc>
      </w:tr>
      <w:tr w:rsidR="00113599" w:rsidTr="00551902">
        <w:trPr>
          <w:trHeight w:val="288"/>
        </w:trPr>
        <w:tc>
          <w:tcPr>
            <w:tcW w:w="1854" w:type="pct"/>
          </w:tcPr>
          <w:p w:rsidR="00113599" w:rsidRDefault="00113599" w:rsidP="00551902">
            <w:pPr>
              <w:pStyle w:val="ItemDescription"/>
            </w:pPr>
            <w:r>
              <w:t>No new action items (informative meeting)</w:t>
            </w:r>
          </w:p>
        </w:tc>
        <w:tc>
          <w:tcPr>
            <w:tcW w:w="954" w:type="pct"/>
          </w:tcPr>
          <w:p w:rsidR="00113599" w:rsidRPr="00E21240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113599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113599" w:rsidRDefault="00113599" w:rsidP="00551902">
            <w:pPr>
              <w:pStyle w:val="ItemDescription"/>
            </w:pPr>
          </w:p>
        </w:tc>
      </w:tr>
    </w:tbl>
    <w:p w:rsidR="00113599" w:rsidRDefault="00113599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2A12B4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1CF8B2" wp14:editId="767D9BBA">
                <wp:extent cx="3030071" cy="407670"/>
                <wp:effectExtent l="19050" t="19050" r="18415" b="25400"/>
                <wp:docPr id="12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2A12B4" w:rsidRPr="0082343B" w:rsidRDefault="002A12B4" w:rsidP="002A12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2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U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F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6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I3MFV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2A12B4" w:rsidRPr="0082343B" w:rsidRDefault="002A12B4" w:rsidP="002A12B4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A12B4" w:rsidRPr="004C7978" w:rsidRDefault="002A12B4" w:rsidP="002A12B4">
      <w:pPr>
        <w:pStyle w:val="Heading1"/>
      </w:pPr>
      <w:r>
        <w:t>Group 5</w:t>
      </w:r>
    </w:p>
    <w:p w:rsidR="002A12B4" w:rsidRPr="00875D51" w:rsidRDefault="002A12B4" w:rsidP="002A12B4">
      <w:pPr>
        <w:pStyle w:val="Heading1"/>
      </w:pPr>
      <w:sdt>
        <w:sdtPr>
          <w:alias w:val="Meeting minutes:"/>
          <w:tag w:val="Meeting minutes:"/>
          <w:id w:val="-1754111419"/>
          <w:placeholder>
            <w:docPart w:val="BA1C94F6C9D643DE8AAB545DD05A90BE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2A12B4" w:rsidRPr="00515252" w:rsidRDefault="002A12B4" w:rsidP="002A12B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</w:t>
      </w:r>
      <w:r>
        <w:t>6</w:t>
      </w:r>
      <w:r>
        <w:t>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6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2A12B4" w:rsidRPr="00875D51" w:rsidRDefault="002A12B4" w:rsidP="002A12B4">
      <w:pPr>
        <w:pStyle w:val="Heading1"/>
      </w:pPr>
      <w:r w:rsidRPr="00875D51">
        <w:t>Agenda items</w:t>
      </w:r>
    </w:p>
    <w:p w:rsidR="002A12B4" w:rsidRDefault="002A12B4" w:rsidP="002A12B4">
      <w:pPr>
        <w:pStyle w:val="ListNumber"/>
        <w:numPr>
          <w:ilvl w:val="0"/>
          <w:numId w:val="49"/>
        </w:numPr>
      </w:pPr>
      <w:r>
        <w:t xml:space="preserve">We started the meeting by asking about our current progress </w:t>
      </w:r>
    </w:p>
    <w:p w:rsidR="002A12B4" w:rsidRDefault="002A12B4" w:rsidP="002A12B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Activity diagram</w:t>
      </w:r>
      <w:r>
        <w:t xml:space="preserve"> </w:t>
      </w:r>
    </w:p>
    <w:p w:rsidR="002A12B4" w:rsidRDefault="002A12B4" w:rsidP="002A12B4">
      <w:pPr>
        <w:pStyle w:val="ListNumber"/>
      </w:pPr>
      <w:r>
        <w:t xml:space="preserve">Nader  </w:t>
      </w:r>
      <w:r>
        <w:t xml:space="preserve">made a walkthrough to </w:t>
      </w:r>
      <w:r>
        <w:t>the</w:t>
      </w:r>
      <w:r>
        <w:t xml:space="preserve"> </w:t>
      </w:r>
      <w:r>
        <w:t>UI design</w:t>
      </w:r>
      <w:r>
        <w:t xml:space="preserve"> </w:t>
      </w:r>
    </w:p>
    <w:p w:rsidR="002A12B4" w:rsidRDefault="002A12B4" w:rsidP="002A12B4">
      <w:pPr>
        <w:pStyle w:val="ListNumber"/>
      </w:pPr>
      <w:proofErr w:type="spellStart"/>
      <w:r>
        <w:t>Deghiedy</w:t>
      </w:r>
      <w:proofErr w:type="spellEnd"/>
      <w:r>
        <w:t xml:space="preserve"> made a </w:t>
      </w:r>
      <w:r>
        <w:t xml:space="preserve">walkthrough to the </w:t>
      </w:r>
      <w:r>
        <w:t>class diagram design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2A12B4" w:rsidTr="00DF787C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2A12B4" w:rsidRPr="00E21240" w:rsidRDefault="002A12B4" w:rsidP="00DF787C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</w:p>
        </w:tc>
      </w:tr>
      <w:tr w:rsidR="002A12B4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 xml:space="preserve">ERD design </w:t>
            </w:r>
          </w:p>
        </w:tc>
        <w:tc>
          <w:tcPr>
            <w:tcW w:w="954" w:type="pct"/>
          </w:tcPr>
          <w:p w:rsidR="002A12B4" w:rsidRPr="00E21240" w:rsidRDefault="002A12B4" w:rsidP="00DF787C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Wireframe design 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2A12B4" w:rsidRDefault="002A12B4" w:rsidP="00DF787C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</w:tbl>
    <w:p w:rsidR="002A12B4" w:rsidRDefault="002A12B4" w:rsidP="00875D51"/>
    <w:sectPr w:rsidR="002A12B4" w:rsidSect="0033728F">
      <w:headerReference w:type="default" r:id="rId12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920" w:rsidRDefault="00AB1920" w:rsidP="001E7D29">
      <w:pPr>
        <w:spacing w:after="0" w:line="240" w:lineRule="auto"/>
      </w:pPr>
      <w:r>
        <w:separator/>
      </w:r>
    </w:p>
  </w:endnote>
  <w:endnote w:type="continuationSeparator" w:id="0">
    <w:p w:rsidR="00AB1920" w:rsidRDefault="00AB192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920" w:rsidRDefault="00AB1920" w:rsidP="001E7D29">
      <w:pPr>
        <w:spacing w:after="0" w:line="240" w:lineRule="auto"/>
      </w:pPr>
      <w:r>
        <w:separator/>
      </w:r>
    </w:p>
  </w:footnote>
  <w:footnote w:type="continuationSeparator" w:id="0">
    <w:p w:rsidR="00AB1920" w:rsidRDefault="00AB192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630D6A" wp14:editId="5FBC908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">
              <v:group id="Group 29" o:spid="_x0000_s1027" style="position:absolute;top:61370;width:29794;height:40653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Rectangle 28" o:spid="_x0000_s1028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/AL0A&#10;AADaAAAADwAAAGRycy9kb3ducmV2LnhtbESPzQrCMBCE74LvEFbwpqkeRKpRRBQVL/49wNKsTbHZ&#10;1CZqfXsjCB6HmfmGmc4bW4on1b5wrGDQT0AQZ04XnCu4nNe9MQgfkDWWjknBmzzMZ+3WFFPtXnyk&#10;5ynkIkLYp6jAhFClUvrMkEXfdxVx9K6uthiirHOpa3xFuC3lMElG0mLBccFgRUtD2e30sAoWe9bN&#10;/eB3ZXG7H2hlqo0Z75TqdprFBESgJvzDv/ZWKxjC90q8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i/AL0AAADaAAAADwAAAAAAAAAAAAAAAACYAgAAZHJzL2Rvd25yZXYu&#10;eG1sUEsFBgAAAAAEAAQA9QAAAII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8VsQA&#10;AADbAAAADwAAAGRycy9kb3ducmV2LnhtbESPT2vCQBTE7wW/w/KE3uom2qpEV1GhEC8F/+H1kX0m&#10;wezbsLvG9Nt3C4Ueh5n5DbNc96YRHTlfW1aQjhIQxIXVNZcKzqfPtzkIH5A1NpZJwTd5WK8GL0vM&#10;tH3ygbpjKEWEsM9QQRVCm0npi4oM+pFtiaN3s85giNKVUjt8Rrhp5DhJptJgzXGhwpZ2FRX348Mo&#10;6D+6r3y+327IXe/8vp+leZdelHod9psFiEB9+A//tXOtYDKG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fFbEAAAA2wAAAA8AAAAAAAAAAAAAAAAAmAIAAGRycy9k&#10;b3ducmV2LnhtbFBLBQYAAAAABAAEAPUAAACJAw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VOMQA&#10;AADaAAAADwAAAGRycy9kb3ducmV2LnhtbESP3WoCMRSE7wXfIZyCdzXbKkW2RhGhKGjFPwreHTbH&#10;3dXNyZLEdfv2plDwcpiZb5jxtDWVaMj50rKCt34CgjizuuRcwfHw9ToC4QOyxsoyKfglD9NJtzPG&#10;VNs776jZh1xECPsUFRQh1KmUPivIoO/bmjh6Z+sMhihdLrXDe4SbSr4nyYc0WHJcKLCmeUHZdX8z&#10;Ci5h4L7L7c/mdlxV88Fsfc5Pi0ap3ks7+wQRqA3P8H97qRUM4e9Kv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VTjEAAAA2gAAAA8AAAAAAAAAAAAAAAAAmAIAAGRycy9k&#10;b3ducmV2LnhtbFBLBQYAAAAABAAEAPUAAACJAw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kFMAA&#10;AADaAAAADwAAAGRycy9kb3ducmV2LnhtbESPQYvCMBSE7wv+h/AEb2uq4lKrUUQRvNrtweOjebbV&#10;5qU0Uau/3giCx2FmvmEWq87U4katqywrGA0jEMS51RUXCrL/3W8MwnlkjbVlUvAgB6tl72eBibZ3&#10;PtAt9YUIEHYJKii9bxIpXV6SQTe0DXHwTrY16INsC6lbvAe4qeU4iv6kwYrDQokNbUrKL+nVKIj3&#10;6eV55uN5lm1n2WQbTcZcsFKDfreeg/DU+W/4095rBV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jkFMAAAADaAAAADwAAAAAAAAAAAAAAAACYAgAAZHJzL2Rvd25y&#10;ZXYueG1sUEsFBgAAAAAEAAQA9QAAAIUD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QI8UA&#10;AADaAAAADwAAAGRycy9kb3ducmV2LnhtbESPT2vCQBTE70K/w/IKvZlNFURSV7GiWAoe/FNob4/s&#10;M4lm38bs1kQ/vSsIHoeZ+Q0zmrSmFGeqXWFZwXsUgyBOrS44U7DbLrpDEM4jaywtk4ILOZiMXzoj&#10;TLRteE3njc9EgLBLUEHufZVI6dKcDLrIVsTB29vaoA+yzqSusQlwU8peHA+kwYLDQo4VzXJKj5t/&#10;o+DQ//3501ffX16aee/0vXLXz9lQqbfXdvoBwlPrn+FH+0s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AjxQAAANoAAAAPAAAAAAAAAAAAAAAAAJgCAABkcnMv&#10;ZG93bnJldi54bWxQSwUGAAAAAAQABAD1AAAAigM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LasUA&#10;AADaAAAADwAAAGRycy9kb3ducmV2LnhtbESP3WoCMRSE7wu+QzhCb4pmLaKy3ayIIAgLllqRXp5u&#10;zv7QzcmSpLr16U2h0MthZr5hsvVgOnEh51vLCmbTBARxaXXLtYLT+26yAuEDssbOMin4IQ/rfPSQ&#10;Yartld/ocgy1iBD2KSpoQuhTKX3ZkEE/tT1x9CrrDIYoXS21w2uEm04+J8lCGmw5LjTY07ah8uv4&#10;bRSwvbndvCr29vWzWFRPs+J8+Fgq9TgeNi8gAg3hP/zX3msFS/i9Em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EtqxQAAANo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0nxL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9J8S/AAAA2wAAAA8AAAAA&#10;AAAAAAAAAAAAqgIAAGRycy9kb3ducmV2LnhtbFBLBQYAAAAABAAEAPoAAACWAwAAAAA=&#10;">
                <v:shape id="Rectangle 28" o:spid="_x0000_s1035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ilcAA&#10;AADbAAAADwAAAGRycy9kb3ducmV2LnhtbESP0YrCMBRE3xf8h3AF39ZUkUWqUUQUlX3R6gdcmmtT&#10;bG5qE7X+vREEH4eZOcNM562txJ0aXzpWMOgnIIhzp0suFJyO698xCB+QNVaOScGTPMxnnZ8ppto9&#10;+ED3LBQiQtinqMCEUKdS+tyQRd93NXH0zq6xGKJsCqkbfES4reQwSf6kxZLjgsGalobyS3azChb/&#10;rNvr3u+q8nLd08rUGzPeKdXrtosJiEBt+IY/7a1WMBrA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qilcAAAADbAAAADwAAAAAAAAAAAAAAAACYAgAAZHJzL2Rvd25y&#10;ZXYueG1sUEsFBgAAAAAEAAQA9QAAAIU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PK8MA&#10;AADbAAAADwAAAGRycy9kb3ducmV2LnhtbESPT4vCMBTE7wt+h/CEva1pRVepRlFhoV4W1j94fTTP&#10;tti8lCRbu9/eLAgeh5n5DbNc96YRHTlfW1aQjhIQxIXVNZcKTsevjzkIH5A1NpZJwR95WK8Gb0vM&#10;tL3zD3WHUIoIYZ+hgiqENpPSFxUZ9CPbEkfvap3BEKUrpXZ4j3DTyHGSfEqDNceFClvaVVTcDr9G&#10;QT/tvvP5frshd7nxZD9L8y49K/U+7DcLEIH68Ao/27lWMBnD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PK8MAAADbAAAADwAAAAAAAAAAAAAAAACYAgAAZHJzL2Rv&#10;d25yZXYueG1sUEsFBgAAAAAEAAQA9QAAAIgD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IH8UA&#10;AADbAAAADwAAAGRycy9kb3ducmV2LnhtbESPQWvCQBSE74X+h+UVvOmmRkqJriKCKKiltSJ4e2Sf&#10;SWz2bdhdY/z33YLQ4zAz3zCTWWdq0ZLzlWUFr4MEBHFudcWFgsP3sv8OwgdkjbVlUnAnD7Pp89ME&#10;M21v/EXtPhQiQthnqKAMocmk9HlJBv3ANsTRO1tnMETpCqkd3iLc1HKYJG/SYMVxocSGFiXlP/ur&#10;UXAJqdtVn8eP62FTL9L59lycVq1SvZduPgYRqAv/4Ud7rRWMUv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EgfxQAAANsAAAAPAAAAAAAAAAAAAAAAAJgCAABkcnMv&#10;ZG93bnJldi54bWxQSwUGAAAAAAQABAD1AAAAigM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rosEA&#10;AADbAAAADwAAAGRycy9kb3ducmV2LnhtbESPT4vCMBTE74LfITzBm6arItptFFEEr9Ye9vho3vaP&#10;zUtpotb99BtB8DjMzG+YZNubRtypc5VlBV/TCARxbnXFhYLscpysQDiPrLGxTAqe5GC7GQ4SjLV9&#10;8JnuqS9EgLCLUUHpfRtL6fKSDLqpbYmD92s7gz7IrpC6w0eAm0bOomgpDVYcFkpsaV9Sfk1vRsHq&#10;lF7/av6p19lhnc0P0XzGBSs1HvW7bxCeev8Jv9snrWCxgNeX8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a6LBAAAA2wAAAA8AAAAAAAAAAAAAAAAAmAIAAGRycy9kb3du&#10;cmV2LnhtbFBLBQYAAAAABAAEAPUAAACGAw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gCMcA&#10;AADbAAAADwAAAGRycy9kb3ducmV2LnhtbESPW2vCQBSE3wv+h+UIvtVNvSGpq7SiWAQfvIF9O2RP&#10;k7TZszG7muivdwuFPg4z8w0zmTWmEFeqXG5ZwUs3AkGcWJ1zquCwXz6PQTiPrLGwTApu5GA2bT1N&#10;MNa25i1ddz4VAcIuRgWZ92UspUsyMui6tiQO3petDPogq1TqCusAN4XsRdFIGsw5LGRY0jyj5Gd3&#10;MQq++6fjp777/upWL3rn9cbd3+djpTrt5u0VhKfG/4f/2h9awWAIv1/CD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4AjHAAAA2wAAAA8AAAAAAAAAAAAAAAAAmAIAAGRy&#10;cy9kb3ducmV2LnhtbFBLBQYAAAAABAAEAPUAAACMAw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VjMUA&#10;AADbAAAADwAAAGRycy9kb3ducmV2LnhtbESPW2sCMRSE3wv+h3AKfSmatchatkaRgiAsKF4oPp5u&#10;zl7o5mRJUl376xtB8HGYmW+Y2aI3rTiT841lBeNRAoK4sLrhSsHxsBq+g/ABWWNrmRRcycNiPnia&#10;YabthXd03odKRAj7DBXUIXSZlL6oyaAf2Y44eqV1BkOUrpLa4SXCTSvfkiSVBhuOCzV29FlT8bP/&#10;NQrY/rnVpMzXdvudp+XrOP/anKZKvTz3yw8QgfrwCN/ba61gksLt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BWMxQAAANs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72294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</w:num>
  <w:num w:numId="47">
    <w:abstractNumId w:val="29"/>
    <w:lvlOverride w:ilvl="0">
      <w:startOverride w:val="1"/>
    </w:lvlOverride>
  </w:num>
  <w:num w:numId="48">
    <w:abstractNumId w:val="29"/>
    <w:lvlOverride w:ilvl="0">
      <w:startOverride w:val="1"/>
    </w:lvlOverride>
  </w:num>
  <w:num w:numId="49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8"/>
    <w:rsid w:val="0000418E"/>
    <w:rsid w:val="00016839"/>
    <w:rsid w:val="00025696"/>
    <w:rsid w:val="00057671"/>
    <w:rsid w:val="0009013A"/>
    <w:rsid w:val="000B748F"/>
    <w:rsid w:val="000D445D"/>
    <w:rsid w:val="000D5AE9"/>
    <w:rsid w:val="000F4987"/>
    <w:rsid w:val="000F65EC"/>
    <w:rsid w:val="00113599"/>
    <w:rsid w:val="0011573E"/>
    <w:rsid w:val="001269DE"/>
    <w:rsid w:val="00140DAE"/>
    <w:rsid w:val="0015180F"/>
    <w:rsid w:val="001746FC"/>
    <w:rsid w:val="0018189A"/>
    <w:rsid w:val="00193653"/>
    <w:rsid w:val="001C329C"/>
    <w:rsid w:val="001D4C90"/>
    <w:rsid w:val="001E7D29"/>
    <w:rsid w:val="002404F5"/>
    <w:rsid w:val="0027061F"/>
    <w:rsid w:val="00275260"/>
    <w:rsid w:val="00276FA1"/>
    <w:rsid w:val="00285B87"/>
    <w:rsid w:val="00291B4A"/>
    <w:rsid w:val="002A12B4"/>
    <w:rsid w:val="002C3D7E"/>
    <w:rsid w:val="002E3E0E"/>
    <w:rsid w:val="0032131A"/>
    <w:rsid w:val="003310BF"/>
    <w:rsid w:val="00333DF8"/>
    <w:rsid w:val="0033728F"/>
    <w:rsid w:val="00352B99"/>
    <w:rsid w:val="00357641"/>
    <w:rsid w:val="00357A51"/>
    <w:rsid w:val="00360B6E"/>
    <w:rsid w:val="00361DEE"/>
    <w:rsid w:val="00394EF4"/>
    <w:rsid w:val="003A199C"/>
    <w:rsid w:val="004039F7"/>
    <w:rsid w:val="00410612"/>
    <w:rsid w:val="00411F8B"/>
    <w:rsid w:val="004230D9"/>
    <w:rsid w:val="00440545"/>
    <w:rsid w:val="00450670"/>
    <w:rsid w:val="004724BD"/>
    <w:rsid w:val="00477352"/>
    <w:rsid w:val="004917C4"/>
    <w:rsid w:val="00491C23"/>
    <w:rsid w:val="004B5B43"/>
    <w:rsid w:val="004B5C09"/>
    <w:rsid w:val="004B7CB8"/>
    <w:rsid w:val="004C7978"/>
    <w:rsid w:val="004D34D7"/>
    <w:rsid w:val="004E227E"/>
    <w:rsid w:val="004F3B0B"/>
    <w:rsid w:val="00500DD1"/>
    <w:rsid w:val="00515252"/>
    <w:rsid w:val="00517104"/>
    <w:rsid w:val="00521AE3"/>
    <w:rsid w:val="00535B54"/>
    <w:rsid w:val="00554276"/>
    <w:rsid w:val="00564D17"/>
    <w:rsid w:val="005758DE"/>
    <w:rsid w:val="005E0ED9"/>
    <w:rsid w:val="00612C97"/>
    <w:rsid w:val="00616B41"/>
    <w:rsid w:val="00620AE8"/>
    <w:rsid w:val="0064628C"/>
    <w:rsid w:val="0065214E"/>
    <w:rsid w:val="00653070"/>
    <w:rsid w:val="00655EE2"/>
    <w:rsid w:val="00680296"/>
    <w:rsid w:val="00681382"/>
    <w:rsid w:val="006853BC"/>
    <w:rsid w:val="00687389"/>
    <w:rsid w:val="006928C1"/>
    <w:rsid w:val="006B67C1"/>
    <w:rsid w:val="006B7802"/>
    <w:rsid w:val="006C4B0E"/>
    <w:rsid w:val="006D5463"/>
    <w:rsid w:val="006D5D72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A6406"/>
    <w:rsid w:val="008D43E9"/>
    <w:rsid w:val="008E3C0E"/>
    <w:rsid w:val="008E421A"/>
    <w:rsid w:val="008E476B"/>
    <w:rsid w:val="00902778"/>
    <w:rsid w:val="00927C63"/>
    <w:rsid w:val="00932F50"/>
    <w:rsid w:val="0094637B"/>
    <w:rsid w:val="00955A78"/>
    <w:rsid w:val="00956FB7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B1920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1AE"/>
    <w:rsid w:val="00B7147D"/>
    <w:rsid w:val="00B75CFC"/>
    <w:rsid w:val="00B836FF"/>
    <w:rsid w:val="00B853F9"/>
    <w:rsid w:val="00B85DFE"/>
    <w:rsid w:val="00BB018B"/>
    <w:rsid w:val="00BB669C"/>
    <w:rsid w:val="00BD1747"/>
    <w:rsid w:val="00BD2B06"/>
    <w:rsid w:val="00C14973"/>
    <w:rsid w:val="00C1643D"/>
    <w:rsid w:val="00C261A9"/>
    <w:rsid w:val="00C42793"/>
    <w:rsid w:val="00C47179"/>
    <w:rsid w:val="00C55051"/>
    <w:rsid w:val="00C601ED"/>
    <w:rsid w:val="00C673D7"/>
    <w:rsid w:val="00CE5A5C"/>
    <w:rsid w:val="00D31AB7"/>
    <w:rsid w:val="00D34BC4"/>
    <w:rsid w:val="00D50D23"/>
    <w:rsid w:val="00D512BB"/>
    <w:rsid w:val="00D82B02"/>
    <w:rsid w:val="00DA3B1A"/>
    <w:rsid w:val="00DC6078"/>
    <w:rsid w:val="00DC79AD"/>
    <w:rsid w:val="00DD2075"/>
    <w:rsid w:val="00DF2868"/>
    <w:rsid w:val="00E02816"/>
    <w:rsid w:val="00E17712"/>
    <w:rsid w:val="00E463CF"/>
    <w:rsid w:val="00E557A0"/>
    <w:rsid w:val="00EF6435"/>
    <w:rsid w:val="00F10F6B"/>
    <w:rsid w:val="00F1754C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B4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B4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Desktop\QA\Minutes%20of%20meeting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1327148C3042DA96676E67F7D2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8ACE-053A-47D8-9B71-9BE040955FBF}"/>
      </w:docPartPr>
      <w:docPartBody>
        <w:p w:rsidR="000907A7" w:rsidRDefault="003A566F">
          <w:pPr>
            <w:pStyle w:val="F11327148C3042DA96676E67F7D282F1"/>
          </w:pPr>
          <w:r w:rsidRPr="00875D51">
            <w:t>Meeting minutes</w:t>
          </w:r>
        </w:p>
      </w:docPartBody>
    </w:docPart>
    <w:docPart>
      <w:docPartPr>
        <w:name w:val="8C39FB9F845D44EE8F53AE22066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BB85-CEA7-4FC8-B9AF-CF70F6792A38}"/>
      </w:docPartPr>
      <w:docPartBody>
        <w:p w:rsidR="0061070F" w:rsidRDefault="00447D98" w:rsidP="00447D98">
          <w:pPr>
            <w:pStyle w:val="8C39FB9F845D44EE8F53AE22066CD32A"/>
          </w:pPr>
          <w:r w:rsidRPr="00875D51">
            <w:t>Meeting minutes</w:t>
          </w:r>
        </w:p>
      </w:docPartBody>
    </w:docPart>
    <w:docPart>
      <w:docPartPr>
        <w:name w:val="AA219A46645249049B709FD84B708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EBAAE-CCAB-4FDE-9938-F78BEF54C5B9}"/>
      </w:docPartPr>
      <w:docPartBody>
        <w:p w:rsidR="00DA3526" w:rsidRDefault="0061070F" w:rsidP="0061070F">
          <w:pPr>
            <w:pStyle w:val="AA219A46645249049B709FD84B708026"/>
          </w:pPr>
          <w:r w:rsidRPr="00875D51">
            <w:t>Meeting minutes</w:t>
          </w:r>
        </w:p>
      </w:docPartBody>
    </w:docPart>
    <w:docPart>
      <w:docPartPr>
        <w:name w:val="983B5941FD5F4F66BCC5867B4B35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3D1E7-A0F8-4BD9-A04D-2977AC8A4F98}"/>
      </w:docPartPr>
      <w:docPartBody>
        <w:p w:rsidR="00DA3526" w:rsidRDefault="0061070F" w:rsidP="0061070F">
          <w:pPr>
            <w:pStyle w:val="983B5941FD5F4F66BCC5867B4B35899D"/>
          </w:pPr>
          <w:r w:rsidRPr="00875D51">
            <w:t>Meeting minutes</w:t>
          </w:r>
        </w:p>
      </w:docPartBody>
    </w:docPart>
    <w:docPart>
      <w:docPartPr>
        <w:name w:val="48E4D8EC38C54493AE7007126BBC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13A4-0628-441F-9700-F3310F9477D1}"/>
      </w:docPartPr>
      <w:docPartBody>
        <w:p w:rsidR="00DA3526" w:rsidRDefault="0061070F" w:rsidP="0061070F">
          <w:pPr>
            <w:pStyle w:val="48E4D8EC38C54493AE7007126BBC8CFF"/>
          </w:pPr>
          <w:r w:rsidRPr="00875D51">
            <w:t>Meeting minutes</w:t>
          </w:r>
        </w:p>
      </w:docPartBody>
    </w:docPart>
    <w:docPart>
      <w:docPartPr>
        <w:name w:val="B79D864E2C0042C3BD1CF550E62B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784D-D023-4DFD-94A1-94B6F3609CC2}"/>
      </w:docPartPr>
      <w:docPartBody>
        <w:p w:rsidR="00DA3526" w:rsidRDefault="0061070F" w:rsidP="0061070F">
          <w:pPr>
            <w:pStyle w:val="B79D864E2C0042C3BD1CF550E62BFE5D"/>
          </w:pPr>
          <w:r w:rsidRPr="00875D51">
            <w:t>Meeting minutes</w:t>
          </w:r>
        </w:p>
      </w:docPartBody>
    </w:docPart>
    <w:docPart>
      <w:docPartPr>
        <w:name w:val="BA1C94F6C9D643DE8AAB545DD05A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EB94-4BC5-44E4-8C0E-7D0CBA8E6346}"/>
      </w:docPartPr>
      <w:docPartBody>
        <w:p w:rsidR="00000000" w:rsidRDefault="008748C5" w:rsidP="008748C5">
          <w:pPr>
            <w:pStyle w:val="BA1C94F6C9D643DE8AAB545DD05A90BE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F"/>
    <w:rsid w:val="000907A7"/>
    <w:rsid w:val="000C652C"/>
    <w:rsid w:val="003A566F"/>
    <w:rsid w:val="00447D98"/>
    <w:rsid w:val="00500CED"/>
    <w:rsid w:val="0061070F"/>
    <w:rsid w:val="008748C5"/>
    <w:rsid w:val="008C6DBC"/>
    <w:rsid w:val="00A71CDB"/>
    <w:rsid w:val="00DA3526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2023-02-21T16:13:00Z</dcterms:created>
  <dcterms:modified xsi:type="dcterms:W3CDTF">2023-03-16T16:17:00Z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